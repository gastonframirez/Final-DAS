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9F4F40" w14:textId="77777777" w:rsidR="008B09CD" w:rsidRPr="008459E2" w:rsidRDefault="00D93344">
      <w:pPr>
        <w:pStyle w:val="BodyTextIndent"/>
        <w:ind w:left="0"/>
        <w:jc w:val="both"/>
        <w:rPr>
          <w:rFonts w:asciiTheme="minorHAnsi" w:hAnsiTheme="minorHAnsi" w:cstheme="minorHAnsi"/>
          <w:bCs w:val="0"/>
          <w:smallCaps/>
          <w:spacing w:val="20"/>
          <w:sz w:val="22"/>
          <w:szCs w:val="22"/>
        </w:rPr>
      </w:pPr>
      <w:r w:rsidRPr="008459E2">
        <w:rPr>
          <w:rFonts w:asciiTheme="minorHAnsi" w:hAnsiTheme="minorHAnsi" w:cstheme="minorHAnsi"/>
          <w:bCs w:val="0"/>
          <w:smallCaps/>
          <w:spacing w:val="20"/>
          <w:sz w:val="22"/>
          <w:szCs w:val="22"/>
        </w:rPr>
        <w:t>Control de Cambios</w:t>
      </w:r>
    </w:p>
    <w:p w14:paraId="16B01CC0" w14:textId="77777777" w:rsidR="00D93344" w:rsidRPr="008459E2" w:rsidRDefault="00D93344">
      <w:pPr>
        <w:pStyle w:val="BodyTextIndent"/>
        <w:ind w:left="0"/>
        <w:jc w:val="both"/>
        <w:rPr>
          <w:rFonts w:asciiTheme="minorHAnsi" w:hAnsiTheme="minorHAnsi" w:cstheme="minorHAns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91"/>
        <w:gridCol w:w="766"/>
        <w:gridCol w:w="3960"/>
        <w:gridCol w:w="1980"/>
        <w:gridCol w:w="1980"/>
      </w:tblGrid>
      <w:tr w:rsidR="00D93344" w:rsidRPr="008459E2" w14:paraId="79ACBF4C" w14:textId="77777777" w:rsidTr="008B09C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4BA4B3" w14:textId="77777777" w:rsidR="00D93344" w:rsidRPr="00BD6EC9" w:rsidRDefault="00D93344" w:rsidP="002B0EEE">
            <w:pPr>
              <w:jc w:val="center"/>
              <w:rPr>
                <w:rFonts w:cstheme="minorHAnsi"/>
                <w:smallCaps/>
                <w:sz w:val="20"/>
                <w:szCs w:val="20"/>
              </w:rPr>
            </w:pPr>
            <w:r w:rsidRPr="00BD6EC9">
              <w:rPr>
                <w:rFonts w:cstheme="minorHAns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FA54A5" w14:textId="77777777" w:rsidR="00D93344" w:rsidRPr="00BD6EC9" w:rsidRDefault="00D93344" w:rsidP="008B09CD">
            <w:pPr>
              <w:rPr>
                <w:rFonts w:cstheme="minorHAnsi"/>
                <w:smallCaps/>
                <w:sz w:val="20"/>
                <w:szCs w:val="20"/>
              </w:rPr>
            </w:pPr>
            <w:r w:rsidRPr="00BD6EC9">
              <w:rPr>
                <w:rFonts w:cstheme="minorHAns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E3440" w14:textId="77777777" w:rsidR="00D93344" w:rsidRPr="00BD6EC9" w:rsidRDefault="00D93344" w:rsidP="008B09CD">
            <w:pPr>
              <w:rPr>
                <w:rFonts w:cstheme="minorHAnsi"/>
                <w:smallCaps/>
                <w:sz w:val="20"/>
                <w:szCs w:val="20"/>
              </w:rPr>
            </w:pPr>
            <w:r w:rsidRPr="00BD6EC9">
              <w:rPr>
                <w:rFonts w:cstheme="minorHAns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77742F" w14:textId="77777777" w:rsidR="00D93344" w:rsidRPr="00BD6EC9" w:rsidRDefault="00D93344" w:rsidP="008B09CD">
            <w:pPr>
              <w:rPr>
                <w:rFonts w:cstheme="minorHAnsi"/>
                <w:smallCaps/>
                <w:sz w:val="20"/>
                <w:szCs w:val="20"/>
              </w:rPr>
            </w:pPr>
            <w:r w:rsidRPr="00BD6EC9">
              <w:rPr>
                <w:rFonts w:cstheme="minorHAns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B10F82" w14:textId="77777777" w:rsidR="00D93344" w:rsidRPr="00BD6EC9" w:rsidRDefault="00D93344" w:rsidP="008B09CD">
            <w:pPr>
              <w:rPr>
                <w:rFonts w:cstheme="minorHAnsi"/>
                <w:smallCaps/>
                <w:sz w:val="20"/>
                <w:szCs w:val="20"/>
              </w:rPr>
            </w:pPr>
            <w:r w:rsidRPr="00BD6EC9">
              <w:rPr>
                <w:rFonts w:cstheme="minorHAnsi"/>
                <w:smallCaps/>
                <w:sz w:val="20"/>
                <w:szCs w:val="20"/>
              </w:rPr>
              <w:t>Aprobó</w:t>
            </w:r>
          </w:p>
        </w:tc>
      </w:tr>
      <w:tr w:rsidR="00D93344" w:rsidRPr="008459E2" w14:paraId="3686B768" w14:textId="77777777" w:rsidTr="008B09C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33B4FA" w14:textId="688C8D89" w:rsidR="00D93344" w:rsidRPr="008459E2" w:rsidRDefault="00F01F9C" w:rsidP="002B0EEE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08-06</w:t>
            </w:r>
            <w:r w:rsidR="00E66F82">
              <w:rPr>
                <w:rFonts w:cstheme="minorHAnsi"/>
                <w:szCs w:val="22"/>
              </w:rPr>
              <w:t>-2018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B2CA17" w14:textId="77777777" w:rsidR="00D93344" w:rsidRPr="008459E2" w:rsidRDefault="00E66F82" w:rsidP="008B09CD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1.0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FFA427" w14:textId="77777777" w:rsidR="00D93344" w:rsidRPr="008459E2" w:rsidRDefault="00E66F82" w:rsidP="008B09CD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Especificación de Requerimientos funcionales y no funcionales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49572B" w14:textId="77777777" w:rsidR="00D93344" w:rsidRPr="008459E2" w:rsidRDefault="00E66F82" w:rsidP="008B09CD">
            <w:pPr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 xml:space="preserve">Gastón F. Ramirez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A1CEC9" w14:textId="77777777" w:rsidR="00D93344" w:rsidRPr="008459E2" w:rsidRDefault="00D93344" w:rsidP="008B09CD">
            <w:pPr>
              <w:rPr>
                <w:rFonts w:cstheme="minorHAnsi"/>
                <w:szCs w:val="22"/>
              </w:rPr>
            </w:pPr>
          </w:p>
        </w:tc>
      </w:tr>
    </w:tbl>
    <w:p w14:paraId="6936E812" w14:textId="77777777" w:rsidR="00D93344" w:rsidRPr="008459E2" w:rsidRDefault="00D93344">
      <w:pPr>
        <w:pStyle w:val="BodyTextIndent"/>
        <w:ind w:left="0"/>
        <w:jc w:val="both"/>
        <w:rPr>
          <w:rFonts w:asciiTheme="minorHAnsi" w:hAnsiTheme="minorHAnsi" w:cstheme="minorHAnsi"/>
          <w:bCs w:val="0"/>
          <w:smallCaps/>
          <w:sz w:val="22"/>
          <w:szCs w:val="22"/>
        </w:rPr>
      </w:pPr>
    </w:p>
    <w:p w14:paraId="7A71EBD4" w14:textId="77777777" w:rsidR="008B09CD" w:rsidRPr="008459E2" w:rsidRDefault="00D93344" w:rsidP="008459E2">
      <w:pPr>
        <w:jc w:val="center"/>
        <w:rPr>
          <w:rFonts w:cstheme="minorHAnsi"/>
          <w:b/>
          <w:sz w:val="32"/>
          <w:szCs w:val="32"/>
        </w:rPr>
      </w:pPr>
      <w:r w:rsidRPr="008459E2">
        <w:br w:type="page"/>
      </w:r>
      <w:r w:rsidRPr="008459E2">
        <w:rPr>
          <w:rFonts w:cstheme="minorHAnsi"/>
          <w:b/>
          <w:sz w:val="32"/>
          <w:szCs w:val="32"/>
        </w:rPr>
        <w:lastRenderedPageBreak/>
        <w:t>Tabla de Contenidos</w:t>
      </w:r>
    </w:p>
    <w:p w14:paraId="7F71166D" w14:textId="77777777" w:rsidR="002B0EEE" w:rsidRPr="008459E2" w:rsidRDefault="002B0EEE" w:rsidP="002B0EEE">
      <w:pPr>
        <w:pStyle w:val="Heading1"/>
        <w:rPr>
          <w:rFonts w:cstheme="minorHAnsi"/>
          <w:b w:val="0"/>
          <w:smallCaps w:val="0"/>
          <w:spacing w:val="0"/>
          <w:sz w:val="22"/>
          <w:szCs w:val="22"/>
        </w:rPr>
      </w:pPr>
    </w:p>
    <w:p w14:paraId="307661E3" w14:textId="77777777" w:rsidR="008459E2" w:rsidRDefault="002B0EEE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r w:rsidRPr="008459E2">
        <w:rPr>
          <w:rFonts w:cstheme="minorHAnsi"/>
          <w:szCs w:val="22"/>
        </w:rPr>
        <w:fldChar w:fldCharType="begin"/>
      </w:r>
      <w:r w:rsidRPr="008459E2">
        <w:rPr>
          <w:rFonts w:cstheme="minorHAnsi"/>
          <w:szCs w:val="22"/>
        </w:rPr>
        <w:instrText xml:space="preserve"> TOC \o "1-3" \h \z \u </w:instrText>
      </w:r>
      <w:r w:rsidRPr="008459E2">
        <w:rPr>
          <w:rFonts w:cstheme="minorHAnsi"/>
          <w:szCs w:val="22"/>
        </w:rPr>
        <w:fldChar w:fldCharType="separate"/>
      </w:r>
      <w:hyperlink w:anchor="_Toc497906508" w:history="1">
        <w:r w:rsidR="008459E2" w:rsidRPr="00D87779">
          <w:rPr>
            <w:rStyle w:val="Hyperlink"/>
            <w:noProof/>
          </w:rPr>
          <w:t>Introducción</w:t>
        </w:r>
        <w:r w:rsidR="008459E2">
          <w:rPr>
            <w:noProof/>
            <w:webHidden/>
          </w:rPr>
          <w:tab/>
        </w:r>
        <w:r w:rsidR="008459E2">
          <w:rPr>
            <w:noProof/>
            <w:webHidden/>
          </w:rPr>
          <w:fldChar w:fldCharType="begin"/>
        </w:r>
        <w:r w:rsidR="008459E2">
          <w:rPr>
            <w:noProof/>
            <w:webHidden/>
          </w:rPr>
          <w:instrText xml:space="preserve"> PAGEREF _Toc497906508 \h </w:instrText>
        </w:r>
        <w:r w:rsidR="008459E2">
          <w:rPr>
            <w:noProof/>
            <w:webHidden/>
          </w:rPr>
        </w:r>
        <w:r w:rsidR="008459E2">
          <w:rPr>
            <w:noProof/>
            <w:webHidden/>
          </w:rPr>
          <w:fldChar w:fldCharType="separate"/>
        </w:r>
        <w:r w:rsidR="00E66F82">
          <w:rPr>
            <w:noProof/>
            <w:webHidden/>
          </w:rPr>
          <w:t>2</w:t>
        </w:r>
        <w:r w:rsidR="008459E2">
          <w:rPr>
            <w:noProof/>
            <w:webHidden/>
          </w:rPr>
          <w:fldChar w:fldCharType="end"/>
        </w:r>
      </w:hyperlink>
    </w:p>
    <w:p w14:paraId="489618E8" w14:textId="77777777" w:rsidR="008459E2" w:rsidRDefault="00B67602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6509" w:history="1">
        <w:r w:rsidR="008459E2" w:rsidRPr="00D87779">
          <w:rPr>
            <w:rStyle w:val="Hyperlink"/>
            <w:noProof/>
          </w:rPr>
          <w:t>Objetivos del Documento</w:t>
        </w:r>
        <w:r w:rsidR="008459E2">
          <w:rPr>
            <w:noProof/>
            <w:webHidden/>
          </w:rPr>
          <w:tab/>
        </w:r>
        <w:r w:rsidR="008459E2">
          <w:rPr>
            <w:noProof/>
            <w:webHidden/>
          </w:rPr>
          <w:fldChar w:fldCharType="begin"/>
        </w:r>
        <w:r w:rsidR="008459E2">
          <w:rPr>
            <w:noProof/>
            <w:webHidden/>
          </w:rPr>
          <w:instrText xml:space="preserve"> PAGEREF _Toc497906509 \h </w:instrText>
        </w:r>
        <w:r w:rsidR="008459E2">
          <w:rPr>
            <w:noProof/>
            <w:webHidden/>
          </w:rPr>
        </w:r>
        <w:r w:rsidR="008459E2">
          <w:rPr>
            <w:noProof/>
            <w:webHidden/>
          </w:rPr>
          <w:fldChar w:fldCharType="separate"/>
        </w:r>
        <w:r w:rsidR="00E66F82">
          <w:rPr>
            <w:noProof/>
            <w:webHidden/>
          </w:rPr>
          <w:t>2</w:t>
        </w:r>
        <w:r w:rsidR="008459E2">
          <w:rPr>
            <w:noProof/>
            <w:webHidden/>
          </w:rPr>
          <w:fldChar w:fldCharType="end"/>
        </w:r>
      </w:hyperlink>
    </w:p>
    <w:p w14:paraId="41465525" w14:textId="77777777" w:rsidR="008459E2" w:rsidRDefault="00B67602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6510" w:history="1">
        <w:r w:rsidR="008459E2" w:rsidRPr="00D87779">
          <w:rPr>
            <w:rStyle w:val="Hyperlink"/>
            <w:noProof/>
          </w:rPr>
          <w:t>Definiciones y Abreviaturas</w:t>
        </w:r>
        <w:r w:rsidR="008459E2">
          <w:rPr>
            <w:noProof/>
            <w:webHidden/>
          </w:rPr>
          <w:tab/>
        </w:r>
        <w:r w:rsidR="008459E2">
          <w:rPr>
            <w:noProof/>
            <w:webHidden/>
          </w:rPr>
          <w:fldChar w:fldCharType="begin"/>
        </w:r>
        <w:r w:rsidR="008459E2">
          <w:rPr>
            <w:noProof/>
            <w:webHidden/>
          </w:rPr>
          <w:instrText xml:space="preserve"> PAGEREF _Toc497906510 \h </w:instrText>
        </w:r>
        <w:r w:rsidR="008459E2">
          <w:rPr>
            <w:noProof/>
            <w:webHidden/>
          </w:rPr>
        </w:r>
        <w:r w:rsidR="008459E2">
          <w:rPr>
            <w:noProof/>
            <w:webHidden/>
          </w:rPr>
          <w:fldChar w:fldCharType="separate"/>
        </w:r>
        <w:r w:rsidR="00E66F82">
          <w:rPr>
            <w:noProof/>
            <w:webHidden/>
          </w:rPr>
          <w:t>2</w:t>
        </w:r>
        <w:r w:rsidR="008459E2">
          <w:rPr>
            <w:noProof/>
            <w:webHidden/>
          </w:rPr>
          <w:fldChar w:fldCharType="end"/>
        </w:r>
      </w:hyperlink>
    </w:p>
    <w:p w14:paraId="423D569D" w14:textId="77777777" w:rsidR="008459E2" w:rsidRDefault="00B67602">
      <w:pPr>
        <w:pStyle w:val="TOC1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6511" w:history="1">
        <w:r w:rsidR="008459E2" w:rsidRPr="00D87779">
          <w:rPr>
            <w:rStyle w:val="Hyperlink"/>
            <w:noProof/>
          </w:rPr>
          <w:t>Generalidades del Producto</w:t>
        </w:r>
        <w:r w:rsidR="008459E2">
          <w:rPr>
            <w:noProof/>
            <w:webHidden/>
          </w:rPr>
          <w:tab/>
        </w:r>
        <w:r w:rsidR="008459E2">
          <w:rPr>
            <w:noProof/>
            <w:webHidden/>
          </w:rPr>
          <w:fldChar w:fldCharType="begin"/>
        </w:r>
        <w:r w:rsidR="008459E2">
          <w:rPr>
            <w:noProof/>
            <w:webHidden/>
          </w:rPr>
          <w:instrText xml:space="preserve"> PAGEREF _Toc497906511 \h </w:instrText>
        </w:r>
        <w:r w:rsidR="008459E2">
          <w:rPr>
            <w:noProof/>
            <w:webHidden/>
          </w:rPr>
        </w:r>
        <w:r w:rsidR="008459E2">
          <w:rPr>
            <w:noProof/>
            <w:webHidden/>
          </w:rPr>
          <w:fldChar w:fldCharType="separate"/>
        </w:r>
        <w:r w:rsidR="00E66F82">
          <w:rPr>
            <w:noProof/>
            <w:webHidden/>
          </w:rPr>
          <w:t>2</w:t>
        </w:r>
        <w:r w:rsidR="008459E2">
          <w:rPr>
            <w:noProof/>
            <w:webHidden/>
          </w:rPr>
          <w:fldChar w:fldCharType="end"/>
        </w:r>
      </w:hyperlink>
    </w:p>
    <w:p w14:paraId="4630ADA3" w14:textId="77777777" w:rsidR="008459E2" w:rsidRDefault="00B67602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6512" w:history="1">
        <w:r w:rsidR="008459E2" w:rsidRPr="00D87779">
          <w:rPr>
            <w:rStyle w:val="Hyperlink"/>
            <w:noProof/>
          </w:rPr>
          <w:t>Perspectiva del Producto</w:t>
        </w:r>
        <w:r w:rsidR="008459E2">
          <w:rPr>
            <w:noProof/>
            <w:webHidden/>
          </w:rPr>
          <w:tab/>
        </w:r>
        <w:r w:rsidR="008459E2">
          <w:rPr>
            <w:noProof/>
            <w:webHidden/>
          </w:rPr>
          <w:fldChar w:fldCharType="begin"/>
        </w:r>
        <w:r w:rsidR="008459E2">
          <w:rPr>
            <w:noProof/>
            <w:webHidden/>
          </w:rPr>
          <w:instrText xml:space="preserve"> PAGEREF _Toc497906512 \h </w:instrText>
        </w:r>
        <w:r w:rsidR="008459E2">
          <w:rPr>
            <w:noProof/>
            <w:webHidden/>
          </w:rPr>
        </w:r>
        <w:r w:rsidR="008459E2">
          <w:rPr>
            <w:noProof/>
            <w:webHidden/>
          </w:rPr>
          <w:fldChar w:fldCharType="separate"/>
        </w:r>
        <w:r w:rsidR="00E66F82">
          <w:rPr>
            <w:noProof/>
            <w:webHidden/>
          </w:rPr>
          <w:t>2</w:t>
        </w:r>
        <w:r w:rsidR="008459E2">
          <w:rPr>
            <w:noProof/>
            <w:webHidden/>
          </w:rPr>
          <w:fldChar w:fldCharType="end"/>
        </w:r>
      </w:hyperlink>
    </w:p>
    <w:p w14:paraId="54820F92" w14:textId="77777777" w:rsidR="008459E2" w:rsidRDefault="00B67602">
      <w:pPr>
        <w:pStyle w:val="TOC2"/>
        <w:tabs>
          <w:tab w:val="right" w:leader="dot" w:pos="9628"/>
        </w:tabs>
        <w:rPr>
          <w:rFonts w:eastAsiaTheme="minorEastAsia" w:cstheme="minorBidi"/>
          <w:noProof/>
          <w:szCs w:val="22"/>
          <w:lang w:val="es-AR" w:eastAsia="es-AR"/>
        </w:rPr>
      </w:pPr>
      <w:hyperlink w:anchor="_Toc497906513" w:history="1">
        <w:r w:rsidR="008459E2" w:rsidRPr="00D87779">
          <w:rPr>
            <w:rStyle w:val="Hyperlink"/>
            <w:noProof/>
          </w:rPr>
          <w:t>Requisitos</w:t>
        </w:r>
        <w:r w:rsidR="008459E2">
          <w:rPr>
            <w:noProof/>
            <w:webHidden/>
          </w:rPr>
          <w:tab/>
        </w:r>
        <w:r w:rsidR="008459E2">
          <w:rPr>
            <w:noProof/>
            <w:webHidden/>
          </w:rPr>
          <w:fldChar w:fldCharType="begin"/>
        </w:r>
        <w:r w:rsidR="008459E2">
          <w:rPr>
            <w:noProof/>
            <w:webHidden/>
          </w:rPr>
          <w:instrText xml:space="preserve"> PAGEREF _Toc497906513 \h </w:instrText>
        </w:r>
        <w:r w:rsidR="008459E2">
          <w:rPr>
            <w:noProof/>
            <w:webHidden/>
          </w:rPr>
        </w:r>
        <w:r w:rsidR="008459E2">
          <w:rPr>
            <w:noProof/>
            <w:webHidden/>
          </w:rPr>
          <w:fldChar w:fldCharType="separate"/>
        </w:r>
        <w:r w:rsidR="00E66F82">
          <w:rPr>
            <w:noProof/>
            <w:webHidden/>
          </w:rPr>
          <w:t>2</w:t>
        </w:r>
        <w:r w:rsidR="008459E2">
          <w:rPr>
            <w:noProof/>
            <w:webHidden/>
          </w:rPr>
          <w:fldChar w:fldCharType="end"/>
        </w:r>
      </w:hyperlink>
    </w:p>
    <w:p w14:paraId="1C9C2736" w14:textId="77777777" w:rsidR="002B0EEE" w:rsidRPr="008459E2" w:rsidRDefault="002B0EEE">
      <w:pPr>
        <w:rPr>
          <w:rFonts w:cstheme="minorHAnsi"/>
          <w:szCs w:val="22"/>
        </w:rPr>
      </w:pPr>
      <w:r w:rsidRPr="008459E2">
        <w:rPr>
          <w:rFonts w:cstheme="minorHAnsi"/>
          <w:b/>
          <w:bCs/>
          <w:szCs w:val="22"/>
        </w:rPr>
        <w:fldChar w:fldCharType="end"/>
      </w:r>
    </w:p>
    <w:p w14:paraId="2D990DEC" w14:textId="77777777" w:rsidR="002B0EEE" w:rsidRPr="008459E2" w:rsidRDefault="002B0EEE" w:rsidP="008459E2">
      <w:pPr>
        <w:pStyle w:val="Heading1"/>
      </w:pPr>
      <w:r w:rsidRPr="008459E2">
        <w:br w:type="page"/>
      </w:r>
      <w:bookmarkStart w:id="0" w:name="_Toc402815224"/>
      <w:bookmarkStart w:id="1" w:name="_Toc497906508"/>
      <w:r w:rsidRPr="008459E2">
        <w:lastRenderedPageBreak/>
        <w:t>Introducción</w:t>
      </w:r>
      <w:bookmarkEnd w:id="0"/>
      <w:bookmarkEnd w:id="1"/>
    </w:p>
    <w:p w14:paraId="63B7DF43" w14:textId="77777777" w:rsidR="002B0EEE" w:rsidRPr="008459E2" w:rsidRDefault="002B0EEE" w:rsidP="002B0EEE">
      <w:pPr>
        <w:rPr>
          <w:rFonts w:cstheme="minorHAnsi"/>
          <w:szCs w:val="22"/>
        </w:rPr>
      </w:pPr>
    </w:p>
    <w:p w14:paraId="1FFD06F3" w14:textId="77777777" w:rsidR="002B0EEE" w:rsidRPr="008459E2" w:rsidRDefault="002B0EEE" w:rsidP="008459E2">
      <w:pPr>
        <w:pStyle w:val="Heading2"/>
      </w:pPr>
      <w:bookmarkStart w:id="2" w:name="_Toc402815225"/>
      <w:bookmarkStart w:id="3" w:name="_Toc497906509"/>
      <w:r w:rsidRPr="008459E2">
        <w:t>Objetivos del Documento</w:t>
      </w:r>
      <w:bookmarkEnd w:id="2"/>
      <w:bookmarkEnd w:id="3"/>
    </w:p>
    <w:p w14:paraId="49006A8C" w14:textId="77777777" w:rsidR="002B0EEE" w:rsidRPr="008459E2" w:rsidRDefault="00E66F82" w:rsidP="002B0EEE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En este documento se especifican tanto las necesidades del cliente y de los usuarios como los requisitos que debe cumplir el </w:t>
      </w:r>
      <w:r w:rsidRPr="00E66F82">
        <w:rPr>
          <w:rFonts w:cs="Calibri"/>
          <w:szCs w:val="22"/>
        </w:rPr>
        <w:t>sistema</w:t>
      </w:r>
      <w:r>
        <w:rPr>
          <w:rFonts w:cs="Calibri"/>
          <w:szCs w:val="22"/>
        </w:rPr>
        <w:t xml:space="preserve"> de</w:t>
      </w:r>
      <w:r w:rsidRPr="00E66F82">
        <w:rPr>
          <w:rFonts w:cs="Calibri"/>
          <w:szCs w:val="22"/>
        </w:rPr>
        <w:t xml:space="preserve"> software a desarrollar para satisfacer dichas necesidades</w:t>
      </w:r>
      <w:r>
        <w:rPr>
          <w:rFonts w:cs="Calibri"/>
          <w:szCs w:val="22"/>
        </w:rPr>
        <w:t>.</w:t>
      </w:r>
    </w:p>
    <w:p w14:paraId="300467A2" w14:textId="77777777" w:rsidR="002B0EEE" w:rsidRPr="008459E2" w:rsidRDefault="002B0EEE" w:rsidP="002B0EEE">
      <w:pPr>
        <w:rPr>
          <w:rFonts w:cstheme="minorHAnsi"/>
          <w:szCs w:val="22"/>
        </w:rPr>
      </w:pPr>
    </w:p>
    <w:p w14:paraId="34088579" w14:textId="77777777" w:rsidR="002B0EEE" w:rsidRDefault="002B0EEE" w:rsidP="00604EAF">
      <w:pPr>
        <w:pStyle w:val="Heading2"/>
      </w:pPr>
      <w:bookmarkStart w:id="4" w:name="_Toc402815226"/>
      <w:bookmarkStart w:id="5" w:name="_Toc497906510"/>
      <w:r w:rsidRPr="008459E2">
        <w:t>Definiciones y Abreviaturas</w:t>
      </w:r>
      <w:bookmarkEnd w:id="4"/>
      <w:bookmarkEnd w:id="5"/>
    </w:p>
    <w:p w14:paraId="45F541B5" w14:textId="77777777" w:rsidR="00A74166" w:rsidRPr="00A74166" w:rsidRDefault="00A74166" w:rsidP="00A74166">
      <w:pPr>
        <w:rPr>
          <w:lang w:val="es-MX"/>
        </w:rPr>
      </w:pPr>
      <w:r>
        <w:rPr>
          <w:lang w:val="es-MX"/>
        </w:rPr>
        <w:t>Clientes: usuarios que utilicen la aplicación para comprar electrodomésticos.</w:t>
      </w:r>
    </w:p>
    <w:p w14:paraId="6CE692EB" w14:textId="77777777" w:rsidR="00604EAF" w:rsidRPr="00604EAF" w:rsidRDefault="00A74166" w:rsidP="00604EAF">
      <w:pPr>
        <w:rPr>
          <w:lang w:val="es-MX"/>
        </w:rPr>
      </w:pPr>
      <w:r>
        <w:rPr>
          <w:lang w:val="es-MX"/>
        </w:rPr>
        <w:t xml:space="preserve">Códigos </w:t>
      </w:r>
      <w:r w:rsidR="00604EAF">
        <w:rPr>
          <w:lang w:val="es-MX"/>
        </w:rPr>
        <w:t>REFxx: Código de identificación de Requisitos Funcionales.</w:t>
      </w:r>
    </w:p>
    <w:p w14:paraId="649F3D3A" w14:textId="77777777" w:rsidR="00604EAF" w:rsidRPr="00604EAF" w:rsidRDefault="00A74166" w:rsidP="00604EAF">
      <w:pPr>
        <w:rPr>
          <w:lang w:val="es-MX"/>
        </w:rPr>
      </w:pPr>
      <w:r>
        <w:rPr>
          <w:lang w:val="es-MX"/>
        </w:rPr>
        <w:t xml:space="preserve">Códigos </w:t>
      </w:r>
      <w:r w:rsidR="00604EAF">
        <w:rPr>
          <w:lang w:val="es-MX"/>
        </w:rPr>
        <w:t>RENFxx: Código de identificación de Requisitos NO Funcionales.</w:t>
      </w:r>
    </w:p>
    <w:p w14:paraId="4BFCBDA6" w14:textId="77777777" w:rsidR="002B0EEE" w:rsidRPr="008459E2" w:rsidRDefault="00A74166" w:rsidP="002B0EEE">
      <w:pPr>
        <w:rPr>
          <w:rFonts w:cstheme="minorHAnsi"/>
          <w:szCs w:val="22"/>
        </w:rPr>
      </w:pPr>
      <w:r>
        <w:rPr>
          <w:rFonts w:cstheme="minorHAnsi"/>
          <w:szCs w:val="22"/>
        </w:rPr>
        <w:t xml:space="preserve">Scraping: técnica para extraer información de sitios web. </w:t>
      </w:r>
    </w:p>
    <w:p w14:paraId="3A047281" w14:textId="77777777" w:rsidR="002B0EEE" w:rsidRPr="008459E2" w:rsidRDefault="002B0EEE" w:rsidP="002B0EEE">
      <w:pPr>
        <w:rPr>
          <w:rFonts w:cstheme="minorHAnsi"/>
          <w:szCs w:val="22"/>
        </w:rPr>
      </w:pPr>
    </w:p>
    <w:p w14:paraId="57A9999A" w14:textId="77777777" w:rsidR="002B0EEE" w:rsidRPr="008459E2" w:rsidRDefault="002B0EEE" w:rsidP="008459E2">
      <w:pPr>
        <w:pStyle w:val="Heading1"/>
      </w:pPr>
      <w:bookmarkStart w:id="6" w:name="_Toc497906511"/>
      <w:r w:rsidRPr="008459E2">
        <w:t>Generalidades del Producto</w:t>
      </w:r>
      <w:bookmarkEnd w:id="6"/>
    </w:p>
    <w:p w14:paraId="20768183" w14:textId="77777777" w:rsidR="001F7EEB" w:rsidRPr="008459E2" w:rsidRDefault="001F7EEB" w:rsidP="00D44B9C">
      <w:pPr>
        <w:autoSpaceDE w:val="0"/>
        <w:autoSpaceDN w:val="0"/>
        <w:adjustRightInd w:val="0"/>
        <w:rPr>
          <w:rFonts w:cstheme="minorHAnsi"/>
          <w:szCs w:val="22"/>
        </w:rPr>
      </w:pPr>
    </w:p>
    <w:p w14:paraId="7D534CE3" w14:textId="77777777" w:rsidR="002B0EEE" w:rsidRPr="008459E2" w:rsidRDefault="002B0EEE" w:rsidP="008459E2">
      <w:pPr>
        <w:pStyle w:val="Heading2"/>
      </w:pPr>
      <w:bookmarkStart w:id="7" w:name="_Toc497906512"/>
      <w:r w:rsidRPr="008459E2">
        <w:t>Perspectiva del Producto</w:t>
      </w:r>
      <w:bookmarkEnd w:id="7"/>
    </w:p>
    <w:p w14:paraId="7FB9998C" w14:textId="77777777" w:rsidR="002B0EEE" w:rsidRPr="008459E2" w:rsidRDefault="002B0EEE" w:rsidP="00D44B9C">
      <w:pPr>
        <w:autoSpaceDE w:val="0"/>
        <w:autoSpaceDN w:val="0"/>
        <w:adjustRightInd w:val="0"/>
        <w:rPr>
          <w:rFonts w:cstheme="minorHAnsi"/>
          <w:szCs w:val="22"/>
        </w:rPr>
      </w:pPr>
    </w:p>
    <w:p w14:paraId="0E447E15" w14:textId="77777777" w:rsidR="002B0EEE" w:rsidRPr="008459E2" w:rsidRDefault="002B0EEE" w:rsidP="00D44B9C">
      <w:pPr>
        <w:autoSpaceDE w:val="0"/>
        <w:autoSpaceDN w:val="0"/>
        <w:adjustRightInd w:val="0"/>
        <w:rPr>
          <w:rFonts w:cstheme="minorHAnsi"/>
          <w:szCs w:val="22"/>
        </w:rPr>
      </w:pPr>
    </w:p>
    <w:p w14:paraId="74A5A698" w14:textId="77777777" w:rsidR="002B0EEE" w:rsidRPr="008459E2" w:rsidRDefault="008459E2" w:rsidP="008459E2">
      <w:pPr>
        <w:pStyle w:val="Heading2"/>
      </w:pPr>
      <w:bookmarkStart w:id="8" w:name="_Toc497906513"/>
      <w:r>
        <w:t>Requisitos</w:t>
      </w:r>
      <w:bookmarkEnd w:id="8"/>
    </w:p>
    <w:p w14:paraId="11F5138D" w14:textId="77777777" w:rsidR="002B0EEE" w:rsidRPr="008459E2" w:rsidRDefault="002B0EEE" w:rsidP="002B0EEE">
      <w:pPr>
        <w:rPr>
          <w:rFonts w:cstheme="minorHAnsi"/>
          <w:szCs w:val="22"/>
          <w:lang w:val="es-MX"/>
        </w:rPr>
      </w:pPr>
    </w:p>
    <w:tbl>
      <w:tblPr>
        <w:tblStyle w:val="TableGrid"/>
        <w:tblW w:w="9805" w:type="dxa"/>
        <w:tblInd w:w="0" w:type="dxa"/>
        <w:tblLook w:val="04A0" w:firstRow="1" w:lastRow="0" w:firstColumn="1" w:lastColumn="0" w:noHBand="0" w:noVBand="1"/>
      </w:tblPr>
      <w:tblGrid>
        <w:gridCol w:w="1311"/>
        <w:gridCol w:w="387"/>
        <w:gridCol w:w="1905"/>
        <w:gridCol w:w="296"/>
        <w:gridCol w:w="672"/>
        <w:gridCol w:w="396"/>
        <w:gridCol w:w="4838"/>
      </w:tblGrid>
      <w:tr w:rsidR="008459E2" w:rsidRPr="008459E2" w14:paraId="32CC8326" w14:textId="77777777" w:rsidTr="00C30F73">
        <w:trPr>
          <w:cantSplit/>
        </w:trPr>
        <w:tc>
          <w:tcPr>
            <w:tcW w:w="9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01FBC54B" w14:textId="77777777" w:rsidR="008459E2" w:rsidRPr="008459E2" w:rsidRDefault="008459E2">
            <w:pPr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>REQUISITOS</w:t>
            </w:r>
            <w:r w:rsidRPr="008459E2">
              <w:rPr>
                <w:rFonts w:cstheme="minorHAnsi"/>
                <w:b/>
                <w:szCs w:val="22"/>
              </w:rPr>
              <w:t xml:space="preserve"> FUNCIONALES</w:t>
            </w:r>
          </w:p>
        </w:tc>
      </w:tr>
      <w:tr w:rsidR="008459E2" w:rsidRPr="008459E2" w14:paraId="097F7E0D" w14:textId="77777777" w:rsidTr="0040090D">
        <w:trPr>
          <w:cantSplit/>
        </w:trPr>
        <w:tc>
          <w:tcPr>
            <w:tcW w:w="169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6AD0056C" w14:textId="77777777" w:rsidR="008459E2" w:rsidRPr="008459E2" w:rsidRDefault="008459E2">
            <w:pPr>
              <w:jc w:val="center"/>
              <w:rPr>
                <w:rFonts w:cstheme="minorHAnsi"/>
                <w:b/>
                <w:szCs w:val="22"/>
              </w:rPr>
            </w:pPr>
            <w:r w:rsidRPr="008459E2">
              <w:rPr>
                <w:rFonts w:cstheme="minorHAnsi"/>
                <w:b/>
                <w:szCs w:val="22"/>
              </w:rPr>
              <w:t>Interesado</w:t>
            </w:r>
          </w:p>
        </w:tc>
        <w:tc>
          <w:tcPr>
            <w:tcW w:w="22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496CEF0E" w14:textId="77777777" w:rsidR="008459E2" w:rsidRPr="008459E2" w:rsidRDefault="008459E2">
            <w:pPr>
              <w:jc w:val="center"/>
              <w:rPr>
                <w:rFonts w:cstheme="minorHAnsi"/>
                <w:b/>
                <w:szCs w:val="22"/>
              </w:rPr>
            </w:pPr>
            <w:r w:rsidRPr="008459E2">
              <w:rPr>
                <w:rFonts w:cstheme="minorHAnsi"/>
                <w:b/>
                <w:szCs w:val="22"/>
              </w:rPr>
              <w:t>PRIORIDAD según el Interesado</w:t>
            </w:r>
          </w:p>
        </w:tc>
        <w:tc>
          <w:tcPr>
            <w:tcW w:w="590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731BB86F" w14:textId="77777777" w:rsidR="008459E2" w:rsidRPr="008459E2" w:rsidRDefault="008459E2">
            <w:pPr>
              <w:jc w:val="center"/>
              <w:rPr>
                <w:rFonts w:cstheme="minorHAnsi"/>
                <w:b/>
                <w:szCs w:val="22"/>
              </w:rPr>
            </w:pPr>
            <w:r>
              <w:rPr>
                <w:rFonts w:cstheme="minorHAnsi"/>
                <w:b/>
                <w:szCs w:val="22"/>
              </w:rPr>
              <w:t>REQUISITOS</w:t>
            </w:r>
          </w:p>
        </w:tc>
      </w:tr>
      <w:tr w:rsidR="008459E2" w:rsidRPr="008459E2" w14:paraId="09B2531C" w14:textId="77777777" w:rsidTr="0040090D">
        <w:trPr>
          <w:cantSplit/>
        </w:trPr>
        <w:tc>
          <w:tcPr>
            <w:tcW w:w="1698" w:type="dxa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7B1378C8" w14:textId="77777777" w:rsidR="008459E2" w:rsidRPr="008459E2" w:rsidRDefault="008459E2">
            <w:pPr>
              <w:rPr>
                <w:rFonts w:cstheme="minorHAnsi"/>
                <w:b/>
                <w:szCs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350D9C79" w14:textId="77777777" w:rsidR="008459E2" w:rsidRPr="008459E2" w:rsidRDefault="008459E2">
            <w:pPr>
              <w:rPr>
                <w:rFonts w:cstheme="minorHAnsi"/>
                <w:b/>
                <w:szCs w:val="22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6638A5B2" w14:textId="77777777" w:rsidR="008459E2" w:rsidRPr="008459E2" w:rsidRDefault="008459E2">
            <w:pPr>
              <w:jc w:val="center"/>
              <w:rPr>
                <w:rFonts w:cstheme="minorHAnsi"/>
                <w:b/>
                <w:szCs w:val="22"/>
              </w:rPr>
            </w:pPr>
            <w:r w:rsidRPr="008459E2">
              <w:rPr>
                <w:rFonts w:cstheme="minorHAnsi"/>
                <w:b/>
                <w:szCs w:val="22"/>
              </w:rPr>
              <w:t>CÓDIGO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26399267" w14:textId="77777777" w:rsidR="008459E2" w:rsidRPr="008459E2" w:rsidRDefault="008459E2">
            <w:pPr>
              <w:jc w:val="center"/>
              <w:rPr>
                <w:rFonts w:cstheme="minorHAnsi"/>
                <w:b/>
                <w:szCs w:val="22"/>
              </w:rPr>
            </w:pPr>
            <w:r w:rsidRPr="008459E2">
              <w:rPr>
                <w:rFonts w:cstheme="minorHAnsi"/>
                <w:b/>
                <w:szCs w:val="22"/>
              </w:rPr>
              <w:t>DESCRIPCIÓN</w:t>
            </w:r>
          </w:p>
        </w:tc>
      </w:tr>
      <w:tr w:rsidR="00BB1447" w:rsidRPr="008459E2" w14:paraId="14A6FB4C" w14:textId="77777777" w:rsidTr="0040090D">
        <w:trPr>
          <w:cantSplit/>
        </w:trPr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192B1CE9" w14:textId="77777777" w:rsidR="00BB1447" w:rsidRPr="008459E2" w:rsidRDefault="00BB1447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Clientes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00D1EA" w14:textId="77777777" w:rsidR="00BB1447" w:rsidRPr="008459E2" w:rsidRDefault="00BB1447" w:rsidP="0040090D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81CB7D" w14:textId="77777777" w:rsidR="00BB1447" w:rsidRDefault="00BB1447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REF01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6826D7" w14:textId="77777777" w:rsidR="00BB1447" w:rsidRPr="00E66F82" w:rsidRDefault="00BB1447" w:rsidP="0040090D">
            <w:pPr>
              <w:rPr>
                <w:rFonts w:cs="Calibri"/>
                <w:szCs w:val="22"/>
              </w:rPr>
            </w:pPr>
            <w:r w:rsidRPr="00BB1447">
              <w:rPr>
                <w:rFonts w:cs="Calibri"/>
                <w:szCs w:val="22"/>
              </w:rPr>
              <w:t xml:space="preserve">El sistema deberá poder almacenar los </w:t>
            </w:r>
            <w:r>
              <w:rPr>
                <w:rFonts w:cs="Calibri"/>
                <w:szCs w:val="22"/>
              </w:rPr>
              <w:t>clientes</w:t>
            </w:r>
            <w:r w:rsidRPr="00BB1447">
              <w:rPr>
                <w:rFonts w:cs="Calibri"/>
                <w:szCs w:val="22"/>
              </w:rPr>
              <w:t xml:space="preserve"> en una base de datos.</w:t>
            </w:r>
          </w:p>
        </w:tc>
      </w:tr>
      <w:tr w:rsidR="00E66F82" w:rsidRPr="008459E2" w14:paraId="6A9864E4" w14:textId="77777777" w:rsidTr="0040090D">
        <w:trPr>
          <w:cantSplit/>
        </w:trPr>
        <w:tc>
          <w:tcPr>
            <w:tcW w:w="1698" w:type="dxa"/>
            <w:gridSpan w:val="2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14:paraId="65034961" w14:textId="77777777" w:rsidR="00E66F82" w:rsidRPr="008459E2" w:rsidRDefault="00BB1447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Clientes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305F9" w14:textId="77777777" w:rsidR="00E66F82" w:rsidRPr="008459E2" w:rsidRDefault="00E66F82" w:rsidP="0040090D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0556" w14:textId="77777777" w:rsidR="00E66F82" w:rsidRPr="008459E2" w:rsidRDefault="00E66F82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REF0</w:t>
            </w:r>
            <w:r w:rsidR="00BB1447">
              <w:rPr>
                <w:rFonts w:cstheme="minorHAnsi"/>
                <w:szCs w:val="22"/>
              </w:rPr>
              <w:t>2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E92F4" w14:textId="77777777" w:rsidR="00E66F82" w:rsidRPr="008459E2" w:rsidRDefault="00E66F82" w:rsidP="0040090D">
            <w:pPr>
              <w:rPr>
                <w:rFonts w:cstheme="minorHAnsi"/>
                <w:szCs w:val="22"/>
              </w:rPr>
            </w:pPr>
            <w:r w:rsidRPr="00E66F82">
              <w:rPr>
                <w:rFonts w:cs="Calibri"/>
                <w:szCs w:val="22"/>
              </w:rPr>
              <w:t xml:space="preserve">Permitir registro de nuevos </w:t>
            </w:r>
            <w:r w:rsidR="00BB1447">
              <w:rPr>
                <w:rFonts w:cs="Calibri"/>
                <w:szCs w:val="22"/>
              </w:rPr>
              <w:t>clientes</w:t>
            </w:r>
          </w:p>
        </w:tc>
      </w:tr>
      <w:tr w:rsidR="00E66F82" w:rsidRPr="008459E2" w14:paraId="03D42C3B" w14:textId="77777777" w:rsidTr="0040090D">
        <w:trPr>
          <w:cantSplit/>
        </w:trPr>
        <w:tc>
          <w:tcPr>
            <w:tcW w:w="1698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3637F41" w14:textId="77777777" w:rsidR="00E66F82" w:rsidRPr="008459E2" w:rsidRDefault="00BB1447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Administradores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15C731" w14:textId="77777777" w:rsidR="00E66F82" w:rsidRPr="008459E2" w:rsidRDefault="00E66F82" w:rsidP="0040090D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76FE8" w14:textId="77777777" w:rsidR="00E66F82" w:rsidRPr="008459E2" w:rsidRDefault="00E66F82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REF0</w:t>
            </w:r>
            <w:r w:rsidR="00BB1447">
              <w:rPr>
                <w:rFonts w:cstheme="minorHAnsi"/>
                <w:szCs w:val="22"/>
              </w:rPr>
              <w:t>3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DCC73C" w14:textId="77777777" w:rsidR="00E66F82" w:rsidRPr="008459E2" w:rsidRDefault="00E66F82" w:rsidP="0040090D">
            <w:pPr>
              <w:rPr>
                <w:rFonts w:cstheme="minorHAnsi"/>
                <w:szCs w:val="22"/>
              </w:rPr>
            </w:pPr>
            <w:r w:rsidRPr="00E66F82">
              <w:rPr>
                <w:rFonts w:cs="Calibri"/>
                <w:szCs w:val="22"/>
              </w:rPr>
              <w:t>Permitir el logueo y deslogueo de usuarios administradores.</w:t>
            </w:r>
          </w:p>
        </w:tc>
      </w:tr>
      <w:tr w:rsidR="00E66F82" w:rsidRPr="008459E2" w14:paraId="3648D915" w14:textId="77777777" w:rsidTr="0040090D">
        <w:trPr>
          <w:cantSplit/>
        </w:trPr>
        <w:tc>
          <w:tcPr>
            <w:tcW w:w="1698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DB18868" w14:textId="77777777" w:rsidR="00E66F82" w:rsidRPr="008459E2" w:rsidRDefault="00BB1447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Clientes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CAE7BB" w14:textId="77777777" w:rsidR="00E66F82" w:rsidRPr="008459E2" w:rsidRDefault="00E66F82" w:rsidP="0040090D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28C4C7" w14:textId="77777777" w:rsidR="00E66F82" w:rsidRDefault="00E66F82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REF0</w:t>
            </w:r>
            <w:r w:rsidR="00BB1447">
              <w:rPr>
                <w:rFonts w:cstheme="minorHAnsi"/>
                <w:szCs w:val="22"/>
              </w:rPr>
              <w:t>4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11E9F2" w14:textId="77777777" w:rsidR="00E66F82" w:rsidRPr="008459E2" w:rsidRDefault="00E66F82" w:rsidP="0040090D">
            <w:pPr>
              <w:rPr>
                <w:rFonts w:cstheme="minorHAnsi"/>
                <w:szCs w:val="22"/>
              </w:rPr>
            </w:pPr>
            <w:r w:rsidRPr="00E66F82">
              <w:rPr>
                <w:rFonts w:cs="Calibri"/>
                <w:szCs w:val="22"/>
              </w:rPr>
              <w:t xml:space="preserve">Permitir el logueo y deslogueo de </w:t>
            </w:r>
            <w:r w:rsidR="00A74166">
              <w:rPr>
                <w:rFonts w:cs="Calibri"/>
                <w:szCs w:val="22"/>
              </w:rPr>
              <w:t>clientes</w:t>
            </w:r>
          </w:p>
        </w:tc>
      </w:tr>
      <w:tr w:rsidR="00E66F82" w:rsidRPr="008459E2" w14:paraId="34F5DFCD" w14:textId="77777777" w:rsidTr="0040090D">
        <w:trPr>
          <w:cantSplit/>
        </w:trPr>
        <w:tc>
          <w:tcPr>
            <w:tcW w:w="1698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3BCD140" w14:textId="77777777" w:rsidR="00E66F82" w:rsidRPr="008459E2" w:rsidRDefault="00BB1447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Comercios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436D4" w14:textId="77777777" w:rsidR="00E66F82" w:rsidRPr="008459E2" w:rsidRDefault="00E66F82" w:rsidP="0040090D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A82DCC" w14:textId="77777777" w:rsidR="00E66F82" w:rsidRDefault="00E66F82" w:rsidP="0040090D">
            <w:pPr>
              <w:jc w:val="center"/>
              <w:rPr>
                <w:rFonts w:cstheme="minorHAnsi"/>
                <w:szCs w:val="22"/>
              </w:rPr>
            </w:pPr>
            <w:r w:rsidRPr="00E66F82">
              <w:rPr>
                <w:rFonts w:cs="Calibri"/>
                <w:szCs w:val="22"/>
              </w:rPr>
              <w:t>RE</w:t>
            </w:r>
            <w:r>
              <w:rPr>
                <w:rFonts w:cs="Calibri"/>
                <w:szCs w:val="22"/>
              </w:rPr>
              <w:t>F</w:t>
            </w:r>
            <w:r w:rsidRPr="00E66F82">
              <w:rPr>
                <w:rFonts w:cs="Calibri"/>
                <w:szCs w:val="22"/>
              </w:rPr>
              <w:t>0</w:t>
            </w:r>
            <w:r w:rsidR="00BB1447">
              <w:rPr>
                <w:rFonts w:cs="Calibri"/>
                <w:szCs w:val="22"/>
              </w:rPr>
              <w:t>5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1A93A" w14:textId="77777777" w:rsidR="00E66F82" w:rsidRPr="008459E2" w:rsidRDefault="00E66F82" w:rsidP="0040090D">
            <w:pPr>
              <w:rPr>
                <w:rFonts w:cstheme="minorHAnsi"/>
                <w:szCs w:val="22"/>
              </w:rPr>
            </w:pPr>
            <w:r w:rsidRPr="00E66F82">
              <w:rPr>
                <w:rFonts w:cs="Calibri"/>
                <w:szCs w:val="22"/>
              </w:rPr>
              <w:t>Configurar comercios adheridos</w:t>
            </w:r>
          </w:p>
        </w:tc>
      </w:tr>
      <w:tr w:rsidR="00E66F82" w:rsidRPr="008459E2" w14:paraId="6CB8DAB2" w14:textId="77777777" w:rsidTr="0040090D">
        <w:trPr>
          <w:cantSplit/>
        </w:trPr>
        <w:tc>
          <w:tcPr>
            <w:tcW w:w="1698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57978B1F" w14:textId="77777777" w:rsidR="00E66F82" w:rsidRPr="008459E2" w:rsidRDefault="00947A91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Sistema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C10152" w14:textId="77777777" w:rsidR="00E66F82" w:rsidRPr="008459E2" w:rsidRDefault="00E66F82" w:rsidP="0040090D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5C978E" w14:textId="77777777" w:rsidR="00E66F82" w:rsidRDefault="00E66F82" w:rsidP="0040090D">
            <w:pPr>
              <w:jc w:val="center"/>
              <w:rPr>
                <w:rFonts w:cstheme="minorHAnsi"/>
                <w:szCs w:val="22"/>
              </w:rPr>
            </w:pPr>
            <w:r w:rsidRPr="00E66F82">
              <w:rPr>
                <w:rFonts w:cs="Calibri"/>
                <w:szCs w:val="22"/>
              </w:rPr>
              <w:t>RE</w:t>
            </w:r>
            <w:r>
              <w:rPr>
                <w:rFonts w:cs="Calibri"/>
                <w:szCs w:val="22"/>
              </w:rPr>
              <w:t>F</w:t>
            </w:r>
            <w:r w:rsidRPr="00E66F82">
              <w:rPr>
                <w:rFonts w:cs="Calibri"/>
                <w:szCs w:val="22"/>
              </w:rPr>
              <w:t>0</w:t>
            </w:r>
            <w:r w:rsidR="00BB1447">
              <w:rPr>
                <w:rFonts w:cs="Calibri"/>
                <w:szCs w:val="22"/>
              </w:rPr>
              <w:t>6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2F0AAA" w14:textId="77777777" w:rsidR="00E66F82" w:rsidRPr="008459E2" w:rsidRDefault="00E66F82" w:rsidP="0040090D">
            <w:pPr>
              <w:rPr>
                <w:rFonts w:cstheme="minorHAnsi"/>
                <w:szCs w:val="22"/>
              </w:rPr>
            </w:pPr>
            <w:r w:rsidRPr="00E66F82">
              <w:rPr>
                <w:rFonts w:cs="Calibri"/>
                <w:szCs w:val="22"/>
              </w:rPr>
              <w:t xml:space="preserve">Hacer </w:t>
            </w:r>
            <w:r w:rsidR="00BB1447" w:rsidRPr="00E66F82">
              <w:rPr>
                <w:rFonts w:cs="Calibri"/>
                <w:szCs w:val="22"/>
              </w:rPr>
              <w:t>Scraping</w:t>
            </w:r>
            <w:r w:rsidRPr="00E66F82">
              <w:rPr>
                <w:rFonts w:cs="Calibri"/>
                <w:szCs w:val="22"/>
              </w:rPr>
              <w:t xml:space="preserve"> de sitios de venta de </w:t>
            </w:r>
            <w:r w:rsidR="00BB1447" w:rsidRPr="00E66F82">
              <w:rPr>
                <w:rFonts w:cs="Calibri"/>
                <w:szCs w:val="22"/>
              </w:rPr>
              <w:t>electrodomésticos</w:t>
            </w:r>
            <w:r w:rsidRPr="00E66F82">
              <w:rPr>
                <w:rFonts w:cs="Calibri"/>
                <w:szCs w:val="22"/>
              </w:rPr>
              <w:t xml:space="preserve"> para buscar productos</w:t>
            </w:r>
          </w:p>
        </w:tc>
      </w:tr>
      <w:tr w:rsidR="00BB1447" w:rsidRPr="008459E2" w14:paraId="1BD62C84" w14:textId="77777777" w:rsidTr="0040090D">
        <w:trPr>
          <w:cantSplit/>
        </w:trPr>
        <w:tc>
          <w:tcPr>
            <w:tcW w:w="1698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AAACEAF" w14:textId="77777777" w:rsidR="00BB1447" w:rsidRPr="008459E2" w:rsidRDefault="00BB1447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Clientes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C7D854" w14:textId="77777777" w:rsidR="00BB1447" w:rsidRPr="008459E2" w:rsidRDefault="00BB1447" w:rsidP="0040090D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2F6AA" w14:textId="77777777" w:rsidR="00BB1447" w:rsidRPr="00E66F82" w:rsidRDefault="00BB1447" w:rsidP="0040090D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REF07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7DC407" w14:textId="77777777" w:rsidR="00BB1447" w:rsidRPr="00E66F82" w:rsidRDefault="00BB1447" w:rsidP="0040090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Mostrar resultados de búsqueda</w:t>
            </w:r>
          </w:p>
        </w:tc>
      </w:tr>
      <w:tr w:rsidR="00E66F82" w:rsidRPr="008459E2" w14:paraId="22AC1164" w14:textId="77777777" w:rsidTr="0040090D">
        <w:trPr>
          <w:cantSplit/>
        </w:trPr>
        <w:tc>
          <w:tcPr>
            <w:tcW w:w="1698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27693FB" w14:textId="77777777" w:rsidR="00E66F82" w:rsidRPr="008459E2" w:rsidRDefault="00BB1447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Clientes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17B75D" w14:textId="77777777" w:rsidR="00E66F82" w:rsidRPr="008459E2" w:rsidRDefault="00E66F82" w:rsidP="0040090D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22097" w14:textId="77777777" w:rsidR="00E66F82" w:rsidRDefault="00E66F82" w:rsidP="0040090D">
            <w:pPr>
              <w:jc w:val="center"/>
              <w:rPr>
                <w:rFonts w:cstheme="minorHAnsi"/>
                <w:szCs w:val="22"/>
              </w:rPr>
            </w:pPr>
            <w:r w:rsidRPr="00E66F82">
              <w:rPr>
                <w:rFonts w:cs="Calibri"/>
                <w:szCs w:val="22"/>
              </w:rPr>
              <w:t>RE</w:t>
            </w:r>
            <w:r>
              <w:rPr>
                <w:rFonts w:cs="Calibri"/>
                <w:szCs w:val="22"/>
              </w:rPr>
              <w:t>F</w:t>
            </w:r>
            <w:r w:rsidRPr="00E66F82">
              <w:rPr>
                <w:rFonts w:cs="Calibri"/>
                <w:szCs w:val="22"/>
              </w:rPr>
              <w:t>0</w:t>
            </w:r>
            <w:r w:rsidR="00BB1447">
              <w:rPr>
                <w:rFonts w:cs="Calibri"/>
                <w:szCs w:val="22"/>
              </w:rPr>
              <w:t>8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8F501" w14:textId="77777777" w:rsidR="00E66F82" w:rsidRPr="008459E2" w:rsidRDefault="00E66F82" w:rsidP="0040090D">
            <w:pPr>
              <w:rPr>
                <w:rFonts w:cstheme="minorHAnsi"/>
                <w:szCs w:val="22"/>
              </w:rPr>
            </w:pPr>
            <w:r w:rsidRPr="00E66F82">
              <w:rPr>
                <w:rFonts w:cs="Calibri"/>
                <w:szCs w:val="22"/>
              </w:rPr>
              <w:t>Permitir filtrar resultados por</w:t>
            </w:r>
            <w:r>
              <w:rPr>
                <w:rFonts w:cs="Calibri"/>
                <w:szCs w:val="22"/>
              </w:rPr>
              <w:t xml:space="preserve"> categoría, rango de precios y marcas</w:t>
            </w:r>
          </w:p>
        </w:tc>
      </w:tr>
      <w:tr w:rsidR="00BB1447" w:rsidRPr="008459E2" w14:paraId="69BC98CE" w14:textId="77777777" w:rsidTr="0040090D">
        <w:trPr>
          <w:cantSplit/>
        </w:trPr>
        <w:tc>
          <w:tcPr>
            <w:tcW w:w="1698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E23DDB4" w14:textId="77777777" w:rsidR="00BB1447" w:rsidRDefault="00BB1447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Clientes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FD1AF6" w14:textId="77777777" w:rsidR="00BB1447" w:rsidRPr="008459E2" w:rsidRDefault="00BB1447" w:rsidP="0040090D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FFF74F" w14:textId="77777777" w:rsidR="00BB1447" w:rsidRPr="00E66F82" w:rsidRDefault="00BB1447" w:rsidP="0040090D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REF09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BF3E0E" w14:textId="77777777" w:rsidR="00BB1447" w:rsidRPr="00E66F82" w:rsidRDefault="00BB1447" w:rsidP="0040090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Permitir ordenar los resultados por nombre y precio.</w:t>
            </w:r>
          </w:p>
        </w:tc>
      </w:tr>
      <w:tr w:rsidR="0040090D" w:rsidRPr="008459E2" w14:paraId="64770D16" w14:textId="77777777" w:rsidTr="0040090D">
        <w:trPr>
          <w:cantSplit/>
        </w:trPr>
        <w:tc>
          <w:tcPr>
            <w:tcW w:w="1698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033F06C8" w14:textId="77777777" w:rsidR="0040090D" w:rsidRDefault="0040090D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Clientes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F3E85F" w14:textId="77777777" w:rsidR="0040090D" w:rsidRPr="008459E2" w:rsidRDefault="0040090D" w:rsidP="0040090D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64374" w14:textId="77777777" w:rsidR="0040090D" w:rsidRDefault="0040090D" w:rsidP="0040090D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REF10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699CC" w14:textId="77777777" w:rsidR="0040090D" w:rsidRDefault="0040090D" w:rsidP="0040090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</w:t>
            </w:r>
            <w:r w:rsidRPr="0040090D">
              <w:rPr>
                <w:rFonts w:cs="Calibri"/>
                <w:szCs w:val="22"/>
              </w:rPr>
              <w:t xml:space="preserve">ostrar los diferentes precios </w:t>
            </w:r>
            <w:r>
              <w:rPr>
                <w:rFonts w:cs="Calibri"/>
                <w:szCs w:val="22"/>
              </w:rPr>
              <w:t xml:space="preserve">de un producto </w:t>
            </w:r>
            <w:r w:rsidRPr="0040090D">
              <w:rPr>
                <w:rFonts w:cs="Calibri"/>
                <w:szCs w:val="22"/>
              </w:rPr>
              <w:t>de acuerdo a las distintas webs.</w:t>
            </w:r>
          </w:p>
        </w:tc>
      </w:tr>
      <w:tr w:rsidR="00E66F82" w:rsidRPr="008459E2" w14:paraId="6D1AA0CF" w14:textId="77777777" w:rsidTr="0040090D">
        <w:trPr>
          <w:cantSplit/>
        </w:trPr>
        <w:tc>
          <w:tcPr>
            <w:tcW w:w="1698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463DE700" w14:textId="77777777" w:rsidR="00E66F82" w:rsidRPr="008459E2" w:rsidRDefault="00BB1447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Comercios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D3B4F4" w14:textId="77777777" w:rsidR="00E66F82" w:rsidRPr="008459E2" w:rsidRDefault="00E66F82" w:rsidP="0040090D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D933" w14:textId="77777777" w:rsidR="00E66F82" w:rsidRDefault="00E66F82" w:rsidP="0040090D">
            <w:pPr>
              <w:jc w:val="center"/>
              <w:rPr>
                <w:rFonts w:cstheme="minorHAnsi"/>
                <w:szCs w:val="22"/>
              </w:rPr>
            </w:pPr>
            <w:r w:rsidRPr="00E66F82">
              <w:rPr>
                <w:rFonts w:cs="Calibri"/>
                <w:szCs w:val="22"/>
              </w:rPr>
              <w:t>RE</w:t>
            </w:r>
            <w:r>
              <w:rPr>
                <w:rFonts w:cs="Calibri"/>
                <w:szCs w:val="22"/>
              </w:rPr>
              <w:t>F</w:t>
            </w:r>
            <w:r w:rsidR="00BB1447">
              <w:rPr>
                <w:rFonts w:cs="Calibri"/>
                <w:szCs w:val="22"/>
              </w:rPr>
              <w:t>1</w:t>
            </w:r>
            <w:r w:rsidR="0040090D">
              <w:rPr>
                <w:rFonts w:cs="Calibri"/>
                <w:szCs w:val="22"/>
              </w:rPr>
              <w:t>1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623DD" w14:textId="77777777" w:rsidR="00E66F82" w:rsidRPr="008459E2" w:rsidRDefault="00E66F82" w:rsidP="0040090D">
            <w:pPr>
              <w:rPr>
                <w:rFonts w:cstheme="minorHAnsi"/>
                <w:szCs w:val="22"/>
              </w:rPr>
            </w:pPr>
            <w:r w:rsidRPr="00E66F82">
              <w:rPr>
                <w:rFonts w:cs="Calibri"/>
                <w:szCs w:val="22"/>
              </w:rPr>
              <w:t>Registrar ofertas de comercios</w:t>
            </w:r>
          </w:p>
        </w:tc>
      </w:tr>
      <w:tr w:rsidR="00E66F82" w:rsidRPr="008459E2" w14:paraId="1E6BFAB4" w14:textId="77777777" w:rsidTr="0040090D">
        <w:trPr>
          <w:cantSplit/>
        </w:trPr>
        <w:tc>
          <w:tcPr>
            <w:tcW w:w="1698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31982900" w14:textId="77777777" w:rsidR="00E66F82" w:rsidRPr="008459E2" w:rsidRDefault="00BB1447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Comercios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69ABF5" w14:textId="77777777" w:rsidR="00E66F82" w:rsidRPr="008459E2" w:rsidRDefault="00E66F82" w:rsidP="0040090D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F6B05E" w14:textId="77777777" w:rsidR="00E66F82" w:rsidRDefault="00E66F82" w:rsidP="0040090D">
            <w:pPr>
              <w:jc w:val="center"/>
              <w:rPr>
                <w:rFonts w:cstheme="minorHAnsi"/>
                <w:szCs w:val="22"/>
              </w:rPr>
            </w:pPr>
            <w:r w:rsidRPr="00E66F82">
              <w:rPr>
                <w:rFonts w:cs="Calibri"/>
                <w:szCs w:val="22"/>
              </w:rPr>
              <w:t>RE</w:t>
            </w:r>
            <w:r>
              <w:rPr>
                <w:rFonts w:cs="Calibri"/>
                <w:szCs w:val="22"/>
              </w:rPr>
              <w:t>F</w:t>
            </w:r>
            <w:r w:rsidR="00BB1447">
              <w:rPr>
                <w:rFonts w:cs="Calibri"/>
                <w:szCs w:val="22"/>
              </w:rPr>
              <w:t>1</w:t>
            </w:r>
            <w:r w:rsidR="0040090D">
              <w:rPr>
                <w:rFonts w:cs="Calibri"/>
                <w:szCs w:val="22"/>
              </w:rPr>
              <w:t>2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D8E23C" w14:textId="77777777" w:rsidR="00E66F82" w:rsidRPr="008459E2" w:rsidRDefault="00E66F82" w:rsidP="0040090D">
            <w:pPr>
              <w:rPr>
                <w:rFonts w:cstheme="minorHAnsi"/>
                <w:szCs w:val="22"/>
              </w:rPr>
            </w:pPr>
            <w:r w:rsidRPr="00E66F82">
              <w:rPr>
                <w:rFonts w:cs="Calibri"/>
                <w:szCs w:val="22"/>
              </w:rPr>
              <w:t>Mostrar ofertas de comercios en la pagina principal</w:t>
            </w:r>
          </w:p>
        </w:tc>
      </w:tr>
      <w:tr w:rsidR="00BB1447" w:rsidRPr="008459E2" w14:paraId="24DE0817" w14:textId="77777777" w:rsidTr="0040090D">
        <w:trPr>
          <w:cantSplit/>
        </w:trPr>
        <w:tc>
          <w:tcPr>
            <w:tcW w:w="1698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2F7D9C3D" w14:textId="77777777" w:rsidR="00BB1447" w:rsidRPr="008459E2" w:rsidRDefault="00BB1447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Administradores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DFA9A1" w14:textId="77777777" w:rsidR="00BB1447" w:rsidRPr="008459E2" w:rsidRDefault="00BB1447" w:rsidP="0040090D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B3452" w14:textId="77777777" w:rsidR="00BB1447" w:rsidRPr="00E66F82" w:rsidRDefault="00BB1447" w:rsidP="0040090D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REF1</w:t>
            </w:r>
            <w:r w:rsidR="0040090D">
              <w:rPr>
                <w:rFonts w:cs="Calibri"/>
                <w:szCs w:val="22"/>
              </w:rPr>
              <w:t>3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92F56C" w14:textId="77777777" w:rsidR="00BB1447" w:rsidRPr="00E66F82" w:rsidRDefault="00BB1447" w:rsidP="0040090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Deshabilitar ofertas de comercios.</w:t>
            </w:r>
          </w:p>
        </w:tc>
      </w:tr>
      <w:tr w:rsidR="0040090D" w:rsidRPr="008459E2" w14:paraId="2D3C2527" w14:textId="77777777" w:rsidTr="0040090D">
        <w:trPr>
          <w:cantSplit/>
        </w:trPr>
        <w:tc>
          <w:tcPr>
            <w:tcW w:w="1698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4E92009" w14:textId="77777777" w:rsidR="0040090D" w:rsidRDefault="00947A91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Sistema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7EF6A0" w14:textId="77777777" w:rsidR="0040090D" w:rsidRPr="008459E2" w:rsidRDefault="0040090D" w:rsidP="0040090D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C82D9E" w14:textId="77777777" w:rsidR="0040090D" w:rsidRDefault="0040090D" w:rsidP="0040090D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REF14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8AE9E7" w14:textId="77777777" w:rsidR="0040090D" w:rsidRDefault="0040090D" w:rsidP="0040090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G</w:t>
            </w:r>
            <w:r w:rsidRPr="0040090D">
              <w:rPr>
                <w:rFonts w:cs="Calibri"/>
                <w:szCs w:val="22"/>
              </w:rPr>
              <w:t>uardar las transacciones realizadas (cuando el cliente se redirige a una web).</w:t>
            </w:r>
          </w:p>
        </w:tc>
      </w:tr>
      <w:tr w:rsidR="00E66F82" w:rsidRPr="008459E2" w14:paraId="4C00BC05" w14:textId="77777777" w:rsidTr="0040090D">
        <w:trPr>
          <w:cantSplit/>
        </w:trPr>
        <w:tc>
          <w:tcPr>
            <w:tcW w:w="1698" w:type="dxa"/>
            <w:gridSpan w:val="2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14:paraId="776A01A9" w14:textId="77777777" w:rsidR="00E66F82" w:rsidRPr="008459E2" w:rsidRDefault="00947A91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Sistema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CEAEF3" w14:textId="77777777" w:rsidR="00E66F82" w:rsidRPr="008459E2" w:rsidRDefault="00E66F82" w:rsidP="0040090D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1A722C" w14:textId="77777777" w:rsidR="00E66F82" w:rsidRDefault="00E66F82" w:rsidP="0040090D">
            <w:pPr>
              <w:jc w:val="center"/>
              <w:rPr>
                <w:rFonts w:cstheme="minorHAnsi"/>
                <w:szCs w:val="22"/>
              </w:rPr>
            </w:pPr>
            <w:r w:rsidRPr="00E66F82">
              <w:rPr>
                <w:rFonts w:cs="Calibri"/>
                <w:szCs w:val="22"/>
              </w:rPr>
              <w:t>RE</w:t>
            </w:r>
            <w:r>
              <w:rPr>
                <w:rFonts w:cs="Calibri"/>
                <w:szCs w:val="22"/>
              </w:rPr>
              <w:t>F</w:t>
            </w:r>
            <w:r w:rsidR="00BB1447">
              <w:rPr>
                <w:rFonts w:cs="Calibri"/>
                <w:szCs w:val="22"/>
              </w:rPr>
              <w:t>1</w:t>
            </w:r>
            <w:r w:rsidR="0040090D">
              <w:rPr>
                <w:rFonts w:cs="Calibri"/>
                <w:szCs w:val="22"/>
              </w:rPr>
              <w:t>5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AF047" w14:textId="77777777" w:rsidR="00E66F82" w:rsidRPr="008459E2" w:rsidRDefault="00E66F82" w:rsidP="0040090D">
            <w:pPr>
              <w:rPr>
                <w:rFonts w:cstheme="minorHAnsi"/>
                <w:szCs w:val="22"/>
              </w:rPr>
            </w:pPr>
            <w:r w:rsidRPr="00E66F82">
              <w:rPr>
                <w:rFonts w:cs="Calibri"/>
                <w:szCs w:val="22"/>
              </w:rPr>
              <w:t xml:space="preserve">Generar </w:t>
            </w:r>
            <w:r w:rsidR="00BB1447" w:rsidRPr="00E66F82">
              <w:rPr>
                <w:rFonts w:cs="Calibri"/>
                <w:szCs w:val="22"/>
              </w:rPr>
              <w:t>estadísticas</w:t>
            </w:r>
            <w:r w:rsidRPr="00E66F82">
              <w:rPr>
                <w:rFonts w:cs="Calibri"/>
                <w:szCs w:val="22"/>
              </w:rPr>
              <w:t xml:space="preserve"> a partir de las transacciones realizadas.</w:t>
            </w:r>
          </w:p>
        </w:tc>
      </w:tr>
      <w:tr w:rsidR="00E66F82" w:rsidRPr="008459E2" w14:paraId="2C4DDA05" w14:textId="77777777" w:rsidTr="0040090D">
        <w:trPr>
          <w:cantSplit/>
        </w:trPr>
        <w:tc>
          <w:tcPr>
            <w:tcW w:w="1698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39D8B1" w14:textId="77777777" w:rsidR="00E66F82" w:rsidRPr="008459E2" w:rsidRDefault="00BB1447" w:rsidP="0040090D">
            <w:pPr>
              <w:jc w:val="center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Administradores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AE613" w14:textId="77777777" w:rsidR="00E66F82" w:rsidRPr="008459E2" w:rsidRDefault="00E66F82" w:rsidP="0040090D">
            <w:pPr>
              <w:jc w:val="center"/>
              <w:rPr>
                <w:rFonts w:cstheme="minorHAnsi"/>
                <w:szCs w:val="22"/>
              </w:rPr>
            </w:pPr>
          </w:p>
        </w:tc>
        <w:tc>
          <w:tcPr>
            <w:tcW w:w="1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9956B3" w14:textId="77777777" w:rsidR="00E66F82" w:rsidRDefault="00E66F82" w:rsidP="0040090D">
            <w:pPr>
              <w:jc w:val="center"/>
              <w:rPr>
                <w:rFonts w:cstheme="minorHAnsi"/>
                <w:szCs w:val="22"/>
              </w:rPr>
            </w:pPr>
            <w:r w:rsidRPr="00E66F82">
              <w:rPr>
                <w:rFonts w:cs="Calibri"/>
                <w:szCs w:val="22"/>
              </w:rPr>
              <w:t>RE</w:t>
            </w:r>
            <w:r>
              <w:rPr>
                <w:rFonts w:cs="Calibri"/>
                <w:szCs w:val="22"/>
              </w:rPr>
              <w:t>F1</w:t>
            </w:r>
            <w:r w:rsidR="0040090D">
              <w:rPr>
                <w:rFonts w:cs="Calibri"/>
                <w:szCs w:val="22"/>
              </w:rPr>
              <w:t>6</w:t>
            </w:r>
          </w:p>
        </w:tc>
        <w:tc>
          <w:tcPr>
            <w:tcW w:w="48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9FC4CE" w14:textId="77777777" w:rsidR="00E66F82" w:rsidRPr="008459E2" w:rsidRDefault="00E66F82" w:rsidP="0040090D">
            <w:pPr>
              <w:rPr>
                <w:rFonts w:cstheme="minorHAnsi"/>
                <w:szCs w:val="22"/>
              </w:rPr>
            </w:pPr>
            <w:r w:rsidRPr="00E66F82">
              <w:rPr>
                <w:rFonts w:cs="Calibri"/>
                <w:szCs w:val="22"/>
              </w:rPr>
              <w:t xml:space="preserve">Mostrar </w:t>
            </w:r>
            <w:r w:rsidR="00BB1447" w:rsidRPr="00E66F82">
              <w:rPr>
                <w:rFonts w:cs="Calibri"/>
                <w:szCs w:val="22"/>
              </w:rPr>
              <w:t>estadísticas</w:t>
            </w:r>
            <w:r w:rsidRPr="00E66F82">
              <w:rPr>
                <w:rFonts w:cs="Calibri"/>
                <w:szCs w:val="22"/>
              </w:rPr>
              <w:t xml:space="preserve"> </w:t>
            </w:r>
            <w:r w:rsidR="00BB1447" w:rsidRPr="00E66F82">
              <w:rPr>
                <w:rFonts w:cs="Calibri"/>
                <w:szCs w:val="22"/>
              </w:rPr>
              <w:t>gráficamente</w:t>
            </w:r>
            <w:r w:rsidRPr="00E66F82">
              <w:rPr>
                <w:rFonts w:cs="Calibri"/>
                <w:szCs w:val="22"/>
              </w:rPr>
              <w:t>.</w:t>
            </w:r>
          </w:p>
        </w:tc>
      </w:tr>
      <w:tr w:rsidR="008459E2" w:rsidRPr="008459E2" w14:paraId="5A551AEE" w14:textId="77777777" w:rsidTr="00C30F73">
        <w:trPr>
          <w:cantSplit/>
        </w:trPr>
        <w:tc>
          <w:tcPr>
            <w:tcW w:w="9805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 w:themeFill="accent5" w:themeFillTint="66"/>
            <w:hideMark/>
          </w:tcPr>
          <w:p w14:paraId="41B1BAB9" w14:textId="77777777" w:rsidR="008459E2" w:rsidRPr="008459E2" w:rsidRDefault="008459E2" w:rsidP="00EC16D0">
            <w:pPr>
              <w:rPr>
                <w:rFonts w:ascii="Calibri" w:hAnsi="Calibri" w:cs="Calibri"/>
                <w:b/>
                <w:szCs w:val="22"/>
              </w:rPr>
            </w:pPr>
            <w:r w:rsidRPr="008459E2">
              <w:rPr>
                <w:rFonts w:cs="Calibri"/>
                <w:b/>
                <w:szCs w:val="22"/>
              </w:rPr>
              <w:lastRenderedPageBreak/>
              <w:t>REQUISITOS</w:t>
            </w:r>
            <w:r w:rsidRPr="008459E2">
              <w:rPr>
                <w:rFonts w:ascii="Calibri" w:hAnsi="Calibri" w:cs="Calibri"/>
                <w:b/>
                <w:szCs w:val="22"/>
              </w:rPr>
              <w:t xml:space="preserve"> NO FUNCIONALES</w:t>
            </w:r>
          </w:p>
        </w:tc>
      </w:tr>
      <w:tr w:rsidR="008459E2" w:rsidRPr="008459E2" w14:paraId="6A6DCEAE" w14:textId="77777777" w:rsidTr="00C30F73">
        <w:trPr>
          <w:cantSplit/>
        </w:trPr>
        <w:tc>
          <w:tcPr>
            <w:tcW w:w="131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0DF7007E" w14:textId="77777777" w:rsidR="008459E2" w:rsidRPr="008459E2" w:rsidRDefault="008459E2" w:rsidP="00EC16D0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8459E2">
              <w:rPr>
                <w:rFonts w:ascii="Calibri" w:hAnsi="Calibri" w:cs="Calibri"/>
                <w:b/>
                <w:szCs w:val="22"/>
              </w:rPr>
              <w:t>Interesado</w:t>
            </w:r>
          </w:p>
        </w:tc>
        <w:tc>
          <w:tcPr>
            <w:tcW w:w="229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57DAA80E" w14:textId="77777777" w:rsidR="008459E2" w:rsidRPr="008459E2" w:rsidRDefault="008459E2" w:rsidP="00EC16D0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8459E2">
              <w:rPr>
                <w:rFonts w:ascii="Calibri" w:hAnsi="Calibri" w:cs="Calibri"/>
                <w:b/>
                <w:szCs w:val="22"/>
              </w:rPr>
              <w:t>PRIORIDAD según el Interesado</w:t>
            </w:r>
          </w:p>
        </w:tc>
        <w:tc>
          <w:tcPr>
            <w:tcW w:w="620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7A6E0975" w14:textId="77777777" w:rsidR="008459E2" w:rsidRPr="008459E2" w:rsidRDefault="008459E2" w:rsidP="00EC16D0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8459E2">
              <w:rPr>
                <w:rFonts w:cs="Calibri"/>
                <w:b/>
                <w:szCs w:val="22"/>
              </w:rPr>
              <w:t>REQUISITOS</w:t>
            </w:r>
          </w:p>
        </w:tc>
      </w:tr>
      <w:tr w:rsidR="008459E2" w:rsidRPr="008459E2" w14:paraId="7B4BB75A" w14:textId="77777777" w:rsidTr="00C30F73">
        <w:trPr>
          <w:cantSplit/>
        </w:trPr>
        <w:tc>
          <w:tcPr>
            <w:tcW w:w="131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119EC8BF" w14:textId="77777777" w:rsidR="008459E2" w:rsidRPr="008459E2" w:rsidRDefault="008459E2" w:rsidP="00EC16D0">
            <w:pPr>
              <w:rPr>
                <w:rFonts w:ascii="Calibri" w:hAnsi="Calibri" w:cs="Calibri"/>
                <w:b/>
                <w:szCs w:val="22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13881192" w14:textId="77777777" w:rsidR="008459E2" w:rsidRPr="008459E2" w:rsidRDefault="008459E2" w:rsidP="00EC16D0">
            <w:pPr>
              <w:rPr>
                <w:rFonts w:ascii="Calibri" w:hAnsi="Calibri" w:cs="Calibri"/>
                <w:b/>
                <w:szCs w:val="22"/>
              </w:rPr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6616BAC5" w14:textId="77777777" w:rsidR="008459E2" w:rsidRPr="008459E2" w:rsidRDefault="008459E2" w:rsidP="00EC16D0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8459E2">
              <w:rPr>
                <w:rFonts w:ascii="Calibri" w:hAnsi="Calibri" w:cs="Calibri"/>
                <w:b/>
                <w:szCs w:val="22"/>
              </w:rPr>
              <w:t>CÓDIGO</w:t>
            </w:r>
          </w:p>
        </w:tc>
        <w:tc>
          <w:tcPr>
            <w:tcW w:w="5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 w:themeFill="accent5" w:themeFillTint="33"/>
            <w:vAlign w:val="center"/>
            <w:hideMark/>
          </w:tcPr>
          <w:p w14:paraId="11080244" w14:textId="77777777" w:rsidR="008459E2" w:rsidRPr="008459E2" w:rsidRDefault="008459E2" w:rsidP="00EC16D0">
            <w:pPr>
              <w:jc w:val="center"/>
              <w:rPr>
                <w:rFonts w:ascii="Calibri" w:hAnsi="Calibri" w:cs="Calibri"/>
                <w:b/>
                <w:szCs w:val="22"/>
              </w:rPr>
            </w:pPr>
            <w:r w:rsidRPr="008459E2">
              <w:rPr>
                <w:rFonts w:ascii="Calibri" w:hAnsi="Calibri" w:cs="Calibri"/>
                <w:b/>
                <w:szCs w:val="22"/>
              </w:rPr>
              <w:t>DESCRIPCIÓN</w:t>
            </w:r>
          </w:p>
        </w:tc>
      </w:tr>
      <w:tr w:rsidR="008459E2" w:rsidRPr="008459E2" w14:paraId="489B9E8F" w14:textId="77777777" w:rsidTr="00683216">
        <w:trPr>
          <w:cantSplit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C5F0EE" w14:textId="77777777" w:rsidR="008459E2" w:rsidRPr="008459E2" w:rsidRDefault="00683216" w:rsidP="00683216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Sistema</w:t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8B068" w14:textId="77777777" w:rsidR="008459E2" w:rsidRPr="008459E2" w:rsidRDefault="008459E2" w:rsidP="00683216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4465F" w14:textId="77777777" w:rsidR="008459E2" w:rsidRPr="008459E2" w:rsidRDefault="008459E2" w:rsidP="00683216">
            <w:pPr>
              <w:jc w:val="center"/>
              <w:rPr>
                <w:rFonts w:ascii="Calibri" w:hAnsi="Calibri" w:cs="Calibri"/>
                <w:szCs w:val="22"/>
              </w:rPr>
            </w:pPr>
            <w:r w:rsidRPr="008459E2">
              <w:rPr>
                <w:rFonts w:ascii="Calibri" w:hAnsi="Calibri" w:cs="Calibri"/>
                <w:szCs w:val="22"/>
              </w:rPr>
              <w:t>RE</w:t>
            </w:r>
            <w:r w:rsidR="007230EE">
              <w:rPr>
                <w:rFonts w:ascii="Calibri" w:hAnsi="Calibri" w:cs="Calibri"/>
                <w:szCs w:val="22"/>
              </w:rPr>
              <w:t>NF</w:t>
            </w:r>
            <w:r w:rsidRPr="008459E2">
              <w:rPr>
                <w:rFonts w:ascii="Calibri" w:hAnsi="Calibri" w:cs="Calibri"/>
                <w:szCs w:val="22"/>
              </w:rPr>
              <w:t>0</w:t>
            </w:r>
            <w:r w:rsidR="007230EE">
              <w:rPr>
                <w:rFonts w:ascii="Calibri" w:hAnsi="Calibri" w:cs="Calibri"/>
                <w:szCs w:val="22"/>
              </w:rPr>
              <w:t>1</w:t>
            </w:r>
          </w:p>
        </w:tc>
        <w:tc>
          <w:tcPr>
            <w:tcW w:w="5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C7403" w14:textId="77777777" w:rsidR="008459E2" w:rsidRPr="008459E2" w:rsidRDefault="00590783" w:rsidP="00EC16D0">
            <w:pPr>
              <w:rPr>
                <w:rFonts w:ascii="Calibri" w:hAnsi="Calibri" w:cs="Calibri"/>
                <w:szCs w:val="22"/>
              </w:rPr>
            </w:pPr>
            <w:r w:rsidRPr="00590783">
              <w:rPr>
                <w:rFonts w:ascii="Calibri" w:hAnsi="Calibri" w:cs="Calibri"/>
                <w:szCs w:val="22"/>
              </w:rPr>
              <w:t>El software deberá implementarse usando el framework MVC3.2</w:t>
            </w:r>
          </w:p>
        </w:tc>
      </w:tr>
      <w:tr w:rsidR="008459E2" w:rsidRPr="008459E2" w14:paraId="273B735D" w14:textId="77777777" w:rsidTr="00683216">
        <w:trPr>
          <w:cantSplit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1EBD60" w14:textId="77777777" w:rsidR="008459E2" w:rsidRPr="008459E2" w:rsidRDefault="00683216" w:rsidP="00683216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Sistema</w:t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53D527" w14:textId="77777777" w:rsidR="008459E2" w:rsidRPr="008459E2" w:rsidRDefault="008459E2" w:rsidP="00683216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252BBC" w14:textId="77777777" w:rsidR="008459E2" w:rsidRPr="008459E2" w:rsidRDefault="007230EE" w:rsidP="00683216">
            <w:pPr>
              <w:jc w:val="center"/>
              <w:rPr>
                <w:rFonts w:ascii="Calibri" w:hAnsi="Calibri" w:cs="Calibri"/>
                <w:szCs w:val="22"/>
              </w:rPr>
            </w:pPr>
            <w:r w:rsidRPr="008459E2">
              <w:rPr>
                <w:rFonts w:ascii="Calibri" w:hAnsi="Calibri" w:cs="Calibri"/>
                <w:szCs w:val="22"/>
              </w:rPr>
              <w:t>RE</w:t>
            </w:r>
            <w:r>
              <w:rPr>
                <w:rFonts w:ascii="Calibri" w:hAnsi="Calibri" w:cs="Calibri"/>
                <w:szCs w:val="22"/>
              </w:rPr>
              <w:t>NF</w:t>
            </w:r>
            <w:r w:rsidRPr="008459E2">
              <w:rPr>
                <w:rFonts w:ascii="Calibri" w:hAnsi="Calibri" w:cs="Calibri"/>
                <w:szCs w:val="22"/>
              </w:rPr>
              <w:t>0</w:t>
            </w:r>
            <w:r>
              <w:rPr>
                <w:rFonts w:ascii="Calibri" w:hAnsi="Calibri" w:cs="Calibri"/>
                <w:szCs w:val="22"/>
              </w:rPr>
              <w:t>2</w:t>
            </w:r>
          </w:p>
        </w:tc>
        <w:tc>
          <w:tcPr>
            <w:tcW w:w="5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0B9AB9" w14:textId="77777777" w:rsidR="008459E2" w:rsidRPr="008459E2" w:rsidRDefault="00590783" w:rsidP="00EC16D0">
            <w:pPr>
              <w:rPr>
                <w:rFonts w:ascii="Calibri" w:hAnsi="Calibri" w:cs="Calibri"/>
                <w:szCs w:val="22"/>
              </w:rPr>
            </w:pPr>
            <w:r w:rsidRPr="00590783">
              <w:rPr>
                <w:rFonts w:ascii="Calibri" w:hAnsi="Calibri" w:cs="Calibri"/>
                <w:szCs w:val="22"/>
              </w:rPr>
              <w:t xml:space="preserve">La base de datos </w:t>
            </w:r>
            <w:r w:rsidR="00C222CB" w:rsidRPr="00590783">
              <w:rPr>
                <w:rFonts w:ascii="Calibri" w:hAnsi="Calibri" w:cs="Calibri"/>
                <w:szCs w:val="22"/>
              </w:rPr>
              <w:t>será</w:t>
            </w:r>
            <w:r w:rsidRPr="00590783">
              <w:rPr>
                <w:rFonts w:ascii="Calibri" w:hAnsi="Calibri" w:cs="Calibri"/>
                <w:szCs w:val="22"/>
              </w:rPr>
              <w:t xml:space="preserve"> SQL Server 2012 o posterior.</w:t>
            </w:r>
          </w:p>
        </w:tc>
      </w:tr>
      <w:tr w:rsidR="00023C39" w:rsidRPr="008459E2" w14:paraId="210D4332" w14:textId="77777777" w:rsidTr="00683216">
        <w:trPr>
          <w:cantSplit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C58D8E" w14:textId="77777777" w:rsidR="00023C39" w:rsidRPr="008459E2" w:rsidRDefault="00683216" w:rsidP="00683216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Sistema</w:t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D44119" w14:textId="77777777" w:rsidR="00023C39" w:rsidRPr="008459E2" w:rsidRDefault="00023C39" w:rsidP="00683216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D244FB" w14:textId="77777777" w:rsidR="00023C39" w:rsidRPr="008459E2" w:rsidRDefault="00023C39" w:rsidP="00683216">
            <w:pPr>
              <w:jc w:val="center"/>
              <w:rPr>
                <w:rFonts w:ascii="Calibri" w:hAnsi="Calibri" w:cs="Calibri"/>
                <w:szCs w:val="22"/>
              </w:rPr>
            </w:pPr>
            <w:r w:rsidRPr="008459E2">
              <w:rPr>
                <w:rFonts w:ascii="Calibri" w:hAnsi="Calibri" w:cs="Calibri"/>
                <w:szCs w:val="22"/>
              </w:rPr>
              <w:t>RE</w:t>
            </w:r>
            <w:r>
              <w:rPr>
                <w:rFonts w:ascii="Calibri" w:hAnsi="Calibri" w:cs="Calibri"/>
                <w:szCs w:val="22"/>
              </w:rPr>
              <w:t>NF</w:t>
            </w:r>
            <w:r w:rsidRPr="008459E2">
              <w:rPr>
                <w:rFonts w:ascii="Calibri" w:hAnsi="Calibri" w:cs="Calibri"/>
                <w:szCs w:val="22"/>
              </w:rPr>
              <w:t>0</w:t>
            </w:r>
            <w:r>
              <w:rPr>
                <w:rFonts w:ascii="Calibri" w:hAnsi="Calibri" w:cs="Calibri"/>
                <w:szCs w:val="22"/>
              </w:rPr>
              <w:t>3</w:t>
            </w:r>
          </w:p>
        </w:tc>
        <w:tc>
          <w:tcPr>
            <w:tcW w:w="5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D3669" w14:textId="77777777" w:rsidR="00023C39" w:rsidRPr="008459E2" w:rsidRDefault="00590783" w:rsidP="00EC16D0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Se </w:t>
            </w:r>
            <w:r w:rsidR="00C222CB">
              <w:rPr>
                <w:rFonts w:ascii="Calibri" w:hAnsi="Calibri" w:cs="Calibri"/>
                <w:szCs w:val="22"/>
              </w:rPr>
              <w:t>deberá</w:t>
            </w:r>
            <w:r>
              <w:rPr>
                <w:rFonts w:ascii="Calibri" w:hAnsi="Calibri" w:cs="Calibri"/>
                <w:szCs w:val="22"/>
              </w:rPr>
              <w:t xml:space="preserve"> rastrear</w:t>
            </w:r>
            <w:r w:rsidRPr="00590783">
              <w:rPr>
                <w:rFonts w:ascii="Calibri" w:hAnsi="Calibri" w:cs="Calibri"/>
                <w:szCs w:val="22"/>
              </w:rPr>
              <w:t xml:space="preserve"> una pagina de comercio con </w:t>
            </w:r>
            <w:r>
              <w:rPr>
                <w:rFonts w:ascii="Calibri" w:hAnsi="Calibri" w:cs="Calibri"/>
                <w:szCs w:val="22"/>
              </w:rPr>
              <w:t xml:space="preserve">un servicio </w:t>
            </w:r>
            <w:r w:rsidR="0053649B">
              <w:rPr>
                <w:rFonts w:ascii="Calibri" w:hAnsi="Calibri" w:cs="Calibri"/>
                <w:szCs w:val="22"/>
              </w:rPr>
              <w:t xml:space="preserve">utilizando </w:t>
            </w:r>
            <w:r w:rsidRPr="00590783">
              <w:rPr>
                <w:rFonts w:ascii="Calibri" w:hAnsi="Calibri" w:cs="Calibri"/>
                <w:szCs w:val="22"/>
              </w:rPr>
              <w:t>JAX-WS.</w:t>
            </w:r>
          </w:p>
        </w:tc>
      </w:tr>
      <w:tr w:rsidR="00590783" w:rsidRPr="008459E2" w14:paraId="6321334F" w14:textId="77777777" w:rsidTr="00683216">
        <w:trPr>
          <w:cantSplit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D7A1F8" w14:textId="77777777" w:rsidR="00590783" w:rsidRPr="008459E2" w:rsidRDefault="00683216" w:rsidP="00683216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Sistema</w:t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D618A" w14:textId="77777777" w:rsidR="00590783" w:rsidRPr="008459E2" w:rsidRDefault="00590783" w:rsidP="00683216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3B8B0" w14:textId="77777777" w:rsidR="00590783" w:rsidRPr="008459E2" w:rsidRDefault="00590783" w:rsidP="00683216">
            <w:pPr>
              <w:jc w:val="center"/>
              <w:rPr>
                <w:rFonts w:ascii="Calibri" w:hAnsi="Calibri" w:cs="Calibri"/>
                <w:szCs w:val="22"/>
              </w:rPr>
            </w:pPr>
            <w:r w:rsidRPr="008459E2">
              <w:rPr>
                <w:rFonts w:ascii="Calibri" w:hAnsi="Calibri" w:cs="Calibri"/>
                <w:szCs w:val="22"/>
              </w:rPr>
              <w:t>RE</w:t>
            </w:r>
            <w:r>
              <w:rPr>
                <w:rFonts w:ascii="Calibri" w:hAnsi="Calibri" w:cs="Calibri"/>
                <w:szCs w:val="22"/>
              </w:rPr>
              <w:t>NF</w:t>
            </w:r>
            <w:r w:rsidRPr="008459E2">
              <w:rPr>
                <w:rFonts w:ascii="Calibri" w:hAnsi="Calibri" w:cs="Calibri"/>
                <w:szCs w:val="22"/>
              </w:rPr>
              <w:t>0</w:t>
            </w:r>
            <w:r>
              <w:rPr>
                <w:rFonts w:ascii="Calibri" w:hAnsi="Calibri" w:cs="Calibri"/>
                <w:szCs w:val="22"/>
              </w:rPr>
              <w:t>4</w:t>
            </w:r>
          </w:p>
        </w:tc>
        <w:tc>
          <w:tcPr>
            <w:tcW w:w="5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0EB57" w14:textId="77777777" w:rsidR="00590783" w:rsidRPr="008459E2" w:rsidRDefault="00590783" w:rsidP="00590783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Se </w:t>
            </w:r>
            <w:r w:rsidR="00C222CB">
              <w:rPr>
                <w:rFonts w:ascii="Calibri" w:hAnsi="Calibri" w:cs="Calibri"/>
                <w:szCs w:val="22"/>
              </w:rPr>
              <w:t>deberá</w:t>
            </w:r>
            <w:r>
              <w:rPr>
                <w:rFonts w:ascii="Calibri" w:hAnsi="Calibri" w:cs="Calibri"/>
                <w:szCs w:val="22"/>
              </w:rPr>
              <w:t xml:space="preserve"> rastrear</w:t>
            </w:r>
            <w:r w:rsidRPr="00590783">
              <w:rPr>
                <w:rFonts w:ascii="Calibri" w:hAnsi="Calibri" w:cs="Calibri"/>
                <w:szCs w:val="22"/>
              </w:rPr>
              <w:t xml:space="preserve"> una pagina de comercio con </w:t>
            </w:r>
            <w:r>
              <w:rPr>
                <w:rFonts w:ascii="Calibri" w:hAnsi="Calibri" w:cs="Calibri"/>
                <w:szCs w:val="22"/>
              </w:rPr>
              <w:t xml:space="preserve">un servicio </w:t>
            </w:r>
            <w:r w:rsidR="0053649B">
              <w:rPr>
                <w:rFonts w:ascii="Calibri" w:hAnsi="Calibri" w:cs="Calibri"/>
                <w:szCs w:val="22"/>
              </w:rPr>
              <w:t xml:space="preserve">utilizando </w:t>
            </w:r>
            <w:r>
              <w:rPr>
                <w:rFonts w:ascii="Calibri" w:hAnsi="Calibri" w:cs="Calibri"/>
                <w:szCs w:val="22"/>
              </w:rPr>
              <w:t>Axis</w:t>
            </w:r>
          </w:p>
        </w:tc>
      </w:tr>
      <w:tr w:rsidR="00590783" w:rsidRPr="008459E2" w14:paraId="0ABD7C73" w14:textId="77777777" w:rsidTr="00683216">
        <w:trPr>
          <w:cantSplit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A3B37" w14:textId="77777777" w:rsidR="00590783" w:rsidRPr="008459E2" w:rsidRDefault="00683216" w:rsidP="00683216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Sistema</w:t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7E5479" w14:textId="77777777" w:rsidR="00590783" w:rsidRPr="008459E2" w:rsidRDefault="00590783" w:rsidP="00683216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7B4EDE" w14:textId="77777777" w:rsidR="00590783" w:rsidRPr="008459E2" w:rsidRDefault="00590783" w:rsidP="00683216">
            <w:pPr>
              <w:jc w:val="center"/>
              <w:rPr>
                <w:rFonts w:ascii="Calibri" w:hAnsi="Calibri" w:cs="Calibri"/>
                <w:szCs w:val="22"/>
              </w:rPr>
            </w:pPr>
            <w:r w:rsidRPr="008459E2">
              <w:rPr>
                <w:rFonts w:ascii="Calibri" w:hAnsi="Calibri" w:cs="Calibri"/>
                <w:szCs w:val="22"/>
              </w:rPr>
              <w:t>RE</w:t>
            </w:r>
            <w:r>
              <w:rPr>
                <w:rFonts w:ascii="Calibri" w:hAnsi="Calibri" w:cs="Calibri"/>
                <w:szCs w:val="22"/>
              </w:rPr>
              <w:t>NF</w:t>
            </w:r>
            <w:r w:rsidRPr="008459E2">
              <w:rPr>
                <w:rFonts w:ascii="Calibri" w:hAnsi="Calibri" w:cs="Calibri"/>
                <w:szCs w:val="22"/>
              </w:rPr>
              <w:t>0</w:t>
            </w:r>
            <w:r>
              <w:rPr>
                <w:rFonts w:ascii="Calibri" w:hAnsi="Calibri" w:cs="Calibri"/>
                <w:szCs w:val="22"/>
              </w:rPr>
              <w:t>5</w:t>
            </w:r>
          </w:p>
        </w:tc>
        <w:tc>
          <w:tcPr>
            <w:tcW w:w="5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D7B3B" w14:textId="77777777" w:rsidR="00590783" w:rsidRPr="008459E2" w:rsidRDefault="00590783" w:rsidP="00590783">
            <w:pPr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 xml:space="preserve">Se </w:t>
            </w:r>
            <w:r w:rsidR="00C222CB">
              <w:rPr>
                <w:rFonts w:ascii="Calibri" w:hAnsi="Calibri" w:cs="Calibri"/>
                <w:szCs w:val="22"/>
              </w:rPr>
              <w:t>deberá</w:t>
            </w:r>
            <w:r>
              <w:rPr>
                <w:rFonts w:ascii="Calibri" w:hAnsi="Calibri" w:cs="Calibri"/>
                <w:szCs w:val="22"/>
              </w:rPr>
              <w:t xml:space="preserve"> rastrear</w:t>
            </w:r>
            <w:r w:rsidRPr="00590783">
              <w:rPr>
                <w:rFonts w:ascii="Calibri" w:hAnsi="Calibri" w:cs="Calibri"/>
                <w:szCs w:val="22"/>
              </w:rPr>
              <w:t xml:space="preserve"> una pagina de comercio con </w:t>
            </w:r>
            <w:r>
              <w:rPr>
                <w:rFonts w:ascii="Calibri" w:hAnsi="Calibri" w:cs="Calibri"/>
                <w:szCs w:val="22"/>
              </w:rPr>
              <w:t xml:space="preserve">un servicio </w:t>
            </w:r>
            <w:r w:rsidR="0053649B">
              <w:rPr>
                <w:rFonts w:ascii="Calibri" w:hAnsi="Calibri" w:cs="Calibri"/>
                <w:szCs w:val="22"/>
              </w:rPr>
              <w:t xml:space="preserve">utilizando </w:t>
            </w:r>
            <w:r>
              <w:rPr>
                <w:rFonts w:ascii="Calibri" w:hAnsi="Calibri" w:cs="Calibri"/>
                <w:szCs w:val="22"/>
              </w:rPr>
              <w:t>REST.</w:t>
            </w:r>
          </w:p>
        </w:tc>
      </w:tr>
      <w:tr w:rsidR="00590783" w:rsidRPr="008459E2" w14:paraId="73C899FF" w14:textId="77777777" w:rsidTr="00683216">
        <w:trPr>
          <w:cantSplit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5BFE8D" w14:textId="77777777" w:rsidR="00590783" w:rsidRPr="008459E2" w:rsidRDefault="00683216" w:rsidP="00683216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Sistema</w:t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413898" w14:textId="77777777" w:rsidR="00590783" w:rsidRPr="008459E2" w:rsidRDefault="00590783" w:rsidP="00683216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250319" w14:textId="77777777" w:rsidR="00590783" w:rsidRPr="008459E2" w:rsidRDefault="00590783" w:rsidP="00683216">
            <w:pPr>
              <w:jc w:val="center"/>
              <w:rPr>
                <w:rFonts w:ascii="Calibri" w:hAnsi="Calibri" w:cs="Calibri"/>
                <w:szCs w:val="22"/>
              </w:rPr>
            </w:pPr>
            <w:r w:rsidRPr="008459E2">
              <w:rPr>
                <w:rFonts w:ascii="Calibri" w:hAnsi="Calibri" w:cs="Calibri"/>
                <w:szCs w:val="22"/>
              </w:rPr>
              <w:t>RE</w:t>
            </w:r>
            <w:r>
              <w:rPr>
                <w:rFonts w:ascii="Calibri" w:hAnsi="Calibri" w:cs="Calibri"/>
                <w:szCs w:val="22"/>
              </w:rPr>
              <w:t>NF</w:t>
            </w:r>
            <w:r w:rsidRPr="008459E2">
              <w:rPr>
                <w:rFonts w:ascii="Calibri" w:hAnsi="Calibri" w:cs="Calibri"/>
                <w:szCs w:val="22"/>
              </w:rPr>
              <w:t>0</w:t>
            </w:r>
            <w:r>
              <w:rPr>
                <w:rFonts w:ascii="Calibri" w:hAnsi="Calibri" w:cs="Calibri"/>
                <w:szCs w:val="22"/>
              </w:rPr>
              <w:t>6</w:t>
            </w:r>
          </w:p>
        </w:tc>
        <w:tc>
          <w:tcPr>
            <w:tcW w:w="5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4B4CB" w14:textId="77777777" w:rsidR="00590783" w:rsidRPr="008459E2" w:rsidRDefault="00590783" w:rsidP="00590783">
            <w:pPr>
              <w:rPr>
                <w:rFonts w:ascii="Calibri" w:hAnsi="Calibri" w:cs="Calibri"/>
                <w:szCs w:val="22"/>
              </w:rPr>
            </w:pPr>
            <w:r w:rsidRPr="00590783">
              <w:rPr>
                <w:rFonts w:ascii="Calibri" w:hAnsi="Calibri" w:cs="Calibri"/>
                <w:szCs w:val="22"/>
              </w:rPr>
              <w:t>Las opciones propias de los servicios se deberán implementar utilizando el patrón DAO propio del framework.</w:t>
            </w:r>
          </w:p>
        </w:tc>
      </w:tr>
      <w:tr w:rsidR="00590783" w:rsidRPr="008459E2" w14:paraId="6667CAC7" w14:textId="77777777" w:rsidTr="00683216">
        <w:trPr>
          <w:cantSplit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C8CC10" w14:textId="77777777" w:rsidR="00590783" w:rsidRPr="008459E2" w:rsidRDefault="00683216" w:rsidP="00683216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Sistema - Clientes</w:t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9688A" w14:textId="77777777" w:rsidR="00590783" w:rsidRPr="008459E2" w:rsidRDefault="00590783" w:rsidP="00683216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3C512B" w14:textId="77777777" w:rsidR="00590783" w:rsidRPr="008459E2" w:rsidRDefault="00590783" w:rsidP="00683216">
            <w:pPr>
              <w:jc w:val="center"/>
              <w:rPr>
                <w:rFonts w:ascii="Calibri" w:hAnsi="Calibri" w:cs="Calibri"/>
                <w:szCs w:val="22"/>
              </w:rPr>
            </w:pPr>
            <w:r w:rsidRPr="008459E2">
              <w:rPr>
                <w:rFonts w:ascii="Calibri" w:hAnsi="Calibri" w:cs="Calibri"/>
                <w:szCs w:val="22"/>
              </w:rPr>
              <w:t>RE</w:t>
            </w:r>
            <w:r>
              <w:rPr>
                <w:rFonts w:ascii="Calibri" w:hAnsi="Calibri" w:cs="Calibri"/>
                <w:szCs w:val="22"/>
              </w:rPr>
              <w:t>NF</w:t>
            </w:r>
            <w:r w:rsidRPr="008459E2">
              <w:rPr>
                <w:rFonts w:ascii="Calibri" w:hAnsi="Calibri" w:cs="Calibri"/>
                <w:szCs w:val="22"/>
              </w:rPr>
              <w:t>0</w:t>
            </w:r>
            <w:r>
              <w:rPr>
                <w:rFonts w:ascii="Calibri" w:hAnsi="Calibri" w:cs="Calibri"/>
                <w:szCs w:val="22"/>
              </w:rPr>
              <w:t>7</w:t>
            </w:r>
          </w:p>
        </w:tc>
        <w:tc>
          <w:tcPr>
            <w:tcW w:w="5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2D30F" w14:textId="77777777" w:rsidR="00590783" w:rsidRPr="008459E2" w:rsidRDefault="00590783" w:rsidP="00590783">
            <w:pPr>
              <w:rPr>
                <w:rFonts w:ascii="Calibri" w:hAnsi="Calibri" w:cs="Calibri"/>
                <w:szCs w:val="22"/>
              </w:rPr>
            </w:pPr>
            <w:r w:rsidRPr="00590783">
              <w:rPr>
                <w:rFonts w:ascii="Calibri" w:hAnsi="Calibri" w:cs="Calibri"/>
                <w:szCs w:val="22"/>
              </w:rPr>
              <w:t xml:space="preserve">El sistema debe estar en </w:t>
            </w:r>
            <w:r w:rsidR="00C222CB" w:rsidRPr="00590783">
              <w:rPr>
                <w:rFonts w:ascii="Calibri" w:hAnsi="Calibri" w:cs="Calibri"/>
                <w:szCs w:val="22"/>
              </w:rPr>
              <w:t>español</w:t>
            </w:r>
            <w:r w:rsidR="00C222CB">
              <w:rPr>
                <w:rFonts w:ascii="Calibri" w:hAnsi="Calibri" w:cs="Calibri"/>
                <w:szCs w:val="22"/>
              </w:rPr>
              <w:t xml:space="preserve"> y en inglé</w:t>
            </w:r>
            <w:r w:rsidRPr="00590783">
              <w:rPr>
                <w:rFonts w:ascii="Calibri" w:hAnsi="Calibri" w:cs="Calibri"/>
                <w:szCs w:val="22"/>
              </w:rPr>
              <w:t>s.</w:t>
            </w:r>
          </w:p>
        </w:tc>
      </w:tr>
      <w:tr w:rsidR="00590783" w:rsidRPr="008459E2" w14:paraId="7778BFC8" w14:textId="77777777" w:rsidTr="00683216">
        <w:trPr>
          <w:cantSplit/>
        </w:trPr>
        <w:tc>
          <w:tcPr>
            <w:tcW w:w="13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B1686" w14:textId="77777777" w:rsidR="00590783" w:rsidRPr="008459E2" w:rsidRDefault="00683216" w:rsidP="00683216">
            <w:pPr>
              <w:jc w:val="center"/>
              <w:rPr>
                <w:rFonts w:ascii="Calibri" w:hAnsi="Calibri" w:cs="Calibri"/>
                <w:szCs w:val="22"/>
              </w:rPr>
            </w:pPr>
            <w:r>
              <w:rPr>
                <w:rFonts w:ascii="Calibri" w:hAnsi="Calibri" w:cs="Calibri"/>
                <w:szCs w:val="22"/>
              </w:rPr>
              <w:t>Sistema</w:t>
            </w:r>
          </w:p>
        </w:tc>
        <w:tc>
          <w:tcPr>
            <w:tcW w:w="22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FBF18B" w14:textId="77777777" w:rsidR="00590783" w:rsidRPr="008459E2" w:rsidRDefault="00590783" w:rsidP="00683216">
            <w:pPr>
              <w:jc w:val="center"/>
              <w:rPr>
                <w:rFonts w:ascii="Calibri" w:hAnsi="Calibri" w:cs="Calibri"/>
                <w:szCs w:val="22"/>
              </w:rPr>
            </w:pPr>
          </w:p>
        </w:tc>
        <w:tc>
          <w:tcPr>
            <w:tcW w:w="9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6E1354" w14:textId="77777777" w:rsidR="00590783" w:rsidRPr="008459E2" w:rsidRDefault="00590783" w:rsidP="00683216">
            <w:pPr>
              <w:jc w:val="center"/>
              <w:rPr>
                <w:rFonts w:ascii="Calibri" w:hAnsi="Calibri" w:cs="Calibri"/>
                <w:szCs w:val="22"/>
              </w:rPr>
            </w:pPr>
            <w:r w:rsidRPr="008459E2">
              <w:rPr>
                <w:rFonts w:ascii="Calibri" w:hAnsi="Calibri" w:cs="Calibri"/>
                <w:szCs w:val="22"/>
              </w:rPr>
              <w:t>RE</w:t>
            </w:r>
            <w:r>
              <w:rPr>
                <w:rFonts w:ascii="Calibri" w:hAnsi="Calibri" w:cs="Calibri"/>
                <w:szCs w:val="22"/>
              </w:rPr>
              <w:t>NF</w:t>
            </w:r>
            <w:r w:rsidRPr="008459E2">
              <w:rPr>
                <w:rFonts w:ascii="Calibri" w:hAnsi="Calibri" w:cs="Calibri"/>
                <w:szCs w:val="22"/>
              </w:rPr>
              <w:t>0</w:t>
            </w:r>
            <w:r>
              <w:rPr>
                <w:rFonts w:ascii="Calibri" w:hAnsi="Calibri" w:cs="Calibri"/>
                <w:szCs w:val="22"/>
              </w:rPr>
              <w:t>8</w:t>
            </w:r>
          </w:p>
        </w:tc>
        <w:tc>
          <w:tcPr>
            <w:tcW w:w="52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E828FA" w14:textId="77777777" w:rsidR="00590783" w:rsidRPr="008459E2" w:rsidRDefault="00590783" w:rsidP="00590783">
            <w:pPr>
              <w:rPr>
                <w:rFonts w:ascii="Calibri" w:hAnsi="Calibri" w:cs="Calibri"/>
                <w:szCs w:val="22"/>
              </w:rPr>
            </w:pPr>
            <w:r w:rsidRPr="00590783">
              <w:rPr>
                <w:rFonts w:ascii="Calibri" w:hAnsi="Calibri" w:cs="Calibri"/>
                <w:szCs w:val="22"/>
              </w:rPr>
              <w:t xml:space="preserve">La programación </w:t>
            </w:r>
            <w:r w:rsidR="00C222CB" w:rsidRPr="00590783">
              <w:rPr>
                <w:rFonts w:ascii="Calibri" w:hAnsi="Calibri" w:cs="Calibri"/>
                <w:szCs w:val="22"/>
              </w:rPr>
              <w:t>JavaScript</w:t>
            </w:r>
            <w:r w:rsidRPr="00590783">
              <w:rPr>
                <w:rFonts w:ascii="Calibri" w:hAnsi="Calibri" w:cs="Calibri"/>
                <w:szCs w:val="22"/>
              </w:rPr>
              <w:t xml:space="preserve"> deberá implementarse utilizando el framework jQuery.</w:t>
            </w:r>
          </w:p>
        </w:tc>
      </w:tr>
    </w:tbl>
    <w:p w14:paraId="6E624800" w14:textId="77777777" w:rsidR="008459E2" w:rsidRPr="008459E2" w:rsidRDefault="008459E2" w:rsidP="008459E2">
      <w:pPr>
        <w:rPr>
          <w:rFonts w:ascii="Calibri" w:hAnsi="Calibri" w:cs="Calibri"/>
          <w:szCs w:val="22"/>
          <w:lang w:val="es-MX"/>
        </w:rPr>
      </w:pPr>
    </w:p>
    <w:p w14:paraId="4B711B04" w14:textId="77777777" w:rsidR="002B0EEE" w:rsidRPr="008459E2" w:rsidRDefault="002B0EEE" w:rsidP="002B0EEE">
      <w:pPr>
        <w:rPr>
          <w:rFonts w:cstheme="minorHAnsi"/>
          <w:szCs w:val="22"/>
          <w:lang w:val="es-MX"/>
        </w:rPr>
      </w:pPr>
    </w:p>
    <w:p w14:paraId="4D263B66" w14:textId="77777777" w:rsidR="002B0EEE" w:rsidRPr="008459E2" w:rsidRDefault="002B0EEE" w:rsidP="002B0EEE">
      <w:pPr>
        <w:rPr>
          <w:rFonts w:cstheme="minorHAnsi"/>
          <w:szCs w:val="22"/>
          <w:lang w:val="es-MX"/>
        </w:rPr>
      </w:pPr>
    </w:p>
    <w:p w14:paraId="4EC194D1" w14:textId="77777777" w:rsidR="002B0EEE" w:rsidRPr="008459E2" w:rsidRDefault="002B0EEE" w:rsidP="002B0EEE">
      <w:pPr>
        <w:rPr>
          <w:rFonts w:cstheme="minorHAnsi"/>
          <w:szCs w:val="22"/>
          <w:lang w:val="es-MX"/>
        </w:rPr>
      </w:pPr>
    </w:p>
    <w:sectPr w:rsidR="002B0EEE" w:rsidRPr="008459E2" w:rsidSect="00C30F7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679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38130A" w14:textId="77777777" w:rsidR="00B67602" w:rsidRDefault="00B67602">
      <w:r>
        <w:separator/>
      </w:r>
    </w:p>
  </w:endnote>
  <w:endnote w:type="continuationSeparator" w:id="0">
    <w:p w14:paraId="49AE57C9" w14:textId="77777777" w:rsidR="00B67602" w:rsidRDefault="00B6760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2BCFCE" w14:textId="77777777" w:rsidR="008B09CD" w:rsidRDefault="008B09CD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BCFF531" w14:textId="77777777" w:rsidR="008B09CD" w:rsidRDefault="008B09C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4D8D2" w14:textId="77777777" w:rsidR="008B09CD" w:rsidRPr="00BB1447" w:rsidRDefault="008B09CD">
    <w:pPr>
      <w:pStyle w:val="Footer"/>
      <w:framePr w:wrap="around" w:vAnchor="text" w:hAnchor="margin" w:xAlign="center" w:y="1"/>
      <w:rPr>
        <w:rStyle w:val="PageNumber"/>
      </w:rPr>
    </w:pPr>
    <w:r w:rsidRPr="00BB1447">
      <w:rPr>
        <w:rStyle w:val="PageNumber"/>
        <w:sz w:val="20"/>
        <w:szCs w:val="20"/>
      </w:rPr>
      <w:t>Página</w:t>
    </w:r>
    <w:r w:rsidRPr="00BB1447">
      <w:rPr>
        <w:rStyle w:val="PageNumber"/>
      </w:rPr>
      <w:t xml:space="preserve"> </w:t>
    </w:r>
    <w:r w:rsidRPr="00BB1447">
      <w:rPr>
        <w:rStyle w:val="PageNumber"/>
        <w:sz w:val="20"/>
        <w:szCs w:val="20"/>
      </w:rPr>
      <w:fldChar w:fldCharType="begin"/>
    </w:r>
    <w:r w:rsidRPr="00BB1447">
      <w:rPr>
        <w:rStyle w:val="PageNumber"/>
        <w:sz w:val="20"/>
        <w:szCs w:val="20"/>
      </w:rPr>
      <w:instrText xml:space="preserve">PAGE  </w:instrText>
    </w:r>
    <w:r w:rsidRPr="00BB1447">
      <w:rPr>
        <w:rStyle w:val="PageNumber"/>
        <w:sz w:val="20"/>
        <w:szCs w:val="20"/>
      </w:rPr>
      <w:fldChar w:fldCharType="separate"/>
    </w:r>
    <w:r w:rsidR="00CB3555" w:rsidRPr="00BB1447">
      <w:rPr>
        <w:rStyle w:val="PageNumber"/>
        <w:noProof/>
        <w:sz w:val="20"/>
        <w:szCs w:val="20"/>
      </w:rPr>
      <w:t>3</w:t>
    </w:r>
    <w:r w:rsidRPr="00BB1447">
      <w:rPr>
        <w:rStyle w:val="PageNumber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8B09CD" w:rsidRPr="00BB1447" w14:paraId="4ECFAF92" w14:textId="77777777">
      <w:tc>
        <w:tcPr>
          <w:tcW w:w="3490" w:type="dxa"/>
        </w:tcPr>
        <w:p w14:paraId="6FCEC7BA" w14:textId="77777777" w:rsidR="008B09CD" w:rsidRPr="00BB1447" w:rsidRDefault="00BC5D7A">
          <w:pPr>
            <w:pStyle w:val="Footer"/>
            <w:tabs>
              <w:tab w:val="clear" w:pos="4419"/>
              <w:tab w:val="clear" w:pos="8838"/>
            </w:tabs>
            <w:rPr>
              <w:sz w:val="20"/>
              <w:szCs w:val="20"/>
            </w:rPr>
          </w:pPr>
          <w:r w:rsidRPr="00BB1447">
            <w:rPr>
              <w:sz w:val="20"/>
              <w:szCs w:val="20"/>
            </w:rPr>
            <w:t>Confidencial</w:t>
          </w:r>
        </w:p>
      </w:tc>
      <w:tc>
        <w:tcPr>
          <w:tcW w:w="2700" w:type="dxa"/>
        </w:tcPr>
        <w:p w14:paraId="6AD129CC" w14:textId="77777777" w:rsidR="008B09CD" w:rsidRPr="00BB1447" w:rsidRDefault="008B09CD">
          <w:pPr>
            <w:pStyle w:val="Footer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</w:rPr>
          </w:pPr>
        </w:p>
      </w:tc>
      <w:tc>
        <w:tcPr>
          <w:tcW w:w="3600" w:type="dxa"/>
        </w:tcPr>
        <w:p w14:paraId="753D616E" w14:textId="77777777" w:rsidR="008B09CD" w:rsidRPr="00BB1447" w:rsidRDefault="008B09CD">
          <w:pPr>
            <w:pStyle w:val="Footer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</w:rPr>
          </w:pPr>
          <w:r w:rsidRPr="00BB1447">
            <w:rPr>
              <w:smallCaps/>
              <w:sz w:val="20"/>
              <w:szCs w:val="20"/>
            </w:rPr>
            <w:t>II/DAS</w:t>
          </w:r>
        </w:p>
      </w:tc>
    </w:tr>
  </w:tbl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BECACA" w14:textId="77777777" w:rsidR="00F01F9C" w:rsidRDefault="00F01F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E5F37B" w14:textId="77777777" w:rsidR="00B67602" w:rsidRDefault="00B67602">
      <w:r>
        <w:separator/>
      </w:r>
    </w:p>
  </w:footnote>
  <w:footnote w:type="continuationSeparator" w:id="0">
    <w:p w14:paraId="1E53920A" w14:textId="77777777" w:rsidR="00B67602" w:rsidRDefault="00B6760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4B743B" w14:textId="77777777" w:rsidR="00F01F9C" w:rsidRDefault="00F01F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150"/>
      <w:gridCol w:w="6300"/>
      <w:gridCol w:w="2340"/>
    </w:tblGrid>
    <w:tr w:rsidR="00D44B9C" w14:paraId="6CB80FE4" w14:textId="77777777" w:rsidTr="00B81A3A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14:paraId="38A2003D" w14:textId="77777777" w:rsidR="00D44B9C" w:rsidRPr="008459E2" w:rsidRDefault="00D44B9C" w:rsidP="00D44B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 w:rsidRPr="008459E2">
            <w:rPr>
              <w:sz w:val="20"/>
              <w:szCs w:val="20"/>
            </w:rPr>
            <w:fldChar w:fldCharType="begin"/>
          </w:r>
          <w:r w:rsidRPr="008459E2">
            <w:rPr>
              <w:sz w:val="20"/>
              <w:szCs w:val="20"/>
            </w:rPr>
            <w:instrText xml:space="preserve"> INCLUDEPICTURE "http://miubp-pg.ubp.edu.ar/media/login_logo.gif" \* MERGEFORMATINET </w:instrText>
          </w:r>
          <w:r w:rsidRPr="008459E2">
            <w:rPr>
              <w:sz w:val="20"/>
              <w:szCs w:val="20"/>
            </w:rPr>
            <w:fldChar w:fldCharType="separate"/>
          </w:r>
          <w:r w:rsidR="00AA531F">
            <w:rPr>
              <w:sz w:val="20"/>
              <w:szCs w:val="20"/>
            </w:rPr>
            <w:fldChar w:fldCharType="begin"/>
          </w:r>
          <w:r w:rsidR="00AA531F">
            <w:rPr>
              <w:sz w:val="20"/>
              <w:szCs w:val="20"/>
            </w:rPr>
            <w:instrText xml:space="preserve"> INCLUDEPICTURE  "http://miubp-pg.ubp.edu.ar/media/login_logo.gif" \* MERGEFORMATINET </w:instrText>
          </w:r>
          <w:r w:rsidR="00AA531F">
            <w:rPr>
              <w:sz w:val="20"/>
              <w:szCs w:val="20"/>
            </w:rPr>
            <w:fldChar w:fldCharType="separate"/>
          </w:r>
          <w:r w:rsidR="00252055">
            <w:rPr>
              <w:noProof/>
              <w:sz w:val="20"/>
              <w:szCs w:val="20"/>
            </w:rPr>
            <w:drawing>
              <wp:inline distT="0" distB="0" distL="0" distR="0" wp14:anchorId="06A0F95C" wp14:editId="688B00F5">
                <wp:extent cx="562610" cy="781685"/>
                <wp:effectExtent l="0" t="0" r="0" b="0"/>
                <wp:docPr id="1" name="Picture 1" descr="Universidad Blas Pascal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Universidad Blas Pascal"/>
                        <pic:cNvPicPr>
                          <a:picLocks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2610" cy="7816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AA531F">
            <w:rPr>
              <w:sz w:val="20"/>
              <w:szCs w:val="20"/>
            </w:rPr>
            <w:fldChar w:fldCharType="end"/>
          </w:r>
          <w:r w:rsidRPr="008459E2">
            <w:rPr>
              <w:sz w:val="20"/>
              <w:szCs w:val="20"/>
            </w:rPr>
            <w:fldChar w:fldCharType="end"/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39EFE75F" w14:textId="77777777" w:rsidR="00D44B9C" w:rsidRPr="008459E2" w:rsidRDefault="00D44B9C" w:rsidP="00D44B9C">
          <w:pPr>
            <w:rPr>
              <w:smallCaps/>
              <w:sz w:val="20"/>
              <w:szCs w:val="20"/>
            </w:rPr>
          </w:pPr>
          <w:r w:rsidRPr="008459E2">
            <w:rPr>
              <w:smallCaps/>
              <w:sz w:val="20"/>
              <w:szCs w:val="20"/>
            </w:rPr>
            <w:t>Ingeniería en Informática – Plan 2003</w:t>
          </w:r>
        </w:p>
        <w:p w14:paraId="438BFEBA" w14:textId="77777777" w:rsidR="00D44B9C" w:rsidRPr="008459E2" w:rsidRDefault="00D44B9C" w:rsidP="00D44B9C">
          <w:pPr>
            <w:rPr>
              <w:smallCaps/>
              <w:sz w:val="20"/>
              <w:szCs w:val="20"/>
            </w:rPr>
          </w:pPr>
          <w:r w:rsidRPr="008459E2">
            <w:rPr>
              <w:smallCaps/>
              <w:sz w:val="20"/>
              <w:szCs w:val="20"/>
            </w:rPr>
            <w:t>Diseño Avanzado de Software – 10° Cuatrimestre</w:t>
          </w:r>
        </w:p>
      </w:tc>
    </w:tr>
    <w:tr w:rsidR="00D44B9C" w14:paraId="5F8AF438" w14:textId="77777777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C46945D" w14:textId="77777777" w:rsidR="00D44B9C" w:rsidRPr="008459E2" w:rsidRDefault="00D44B9C" w:rsidP="00D44B9C">
          <w:pPr>
            <w:jc w:val="center"/>
            <w:rPr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6AB69B69" w14:textId="77777777" w:rsidR="00D44B9C" w:rsidRPr="008459E2" w:rsidRDefault="00D44B9C" w:rsidP="00D44B9C">
          <w:pPr>
            <w:rPr>
              <w:smallCaps/>
              <w:sz w:val="20"/>
              <w:szCs w:val="20"/>
            </w:rPr>
          </w:pPr>
        </w:p>
        <w:p w14:paraId="7A74ED13" w14:textId="77777777" w:rsidR="00D44B9C" w:rsidRPr="008459E2" w:rsidRDefault="00D44B9C" w:rsidP="00D44B9C">
          <w:pPr>
            <w:rPr>
              <w:smallCaps/>
              <w:sz w:val="20"/>
              <w:szCs w:val="20"/>
            </w:rPr>
          </w:pPr>
          <w:r w:rsidRPr="008459E2">
            <w:rPr>
              <w:smallCaps/>
              <w:sz w:val="20"/>
              <w:szCs w:val="20"/>
              <w:u w:val="single"/>
            </w:rPr>
            <w:t>Proyecto</w:t>
          </w:r>
          <w:r w:rsidRPr="008459E2">
            <w:rPr>
              <w:smallCaps/>
              <w:sz w:val="20"/>
              <w:szCs w:val="20"/>
            </w:rPr>
            <w:t>:</w:t>
          </w:r>
          <w:r w:rsidR="00E66F82">
            <w:rPr>
              <w:smallCaps/>
              <w:sz w:val="20"/>
              <w:szCs w:val="20"/>
            </w:rPr>
            <w:t xml:space="preserve"> Mi Asistente de Compras de Electrodomésticos Online</w:t>
          </w:r>
        </w:p>
        <w:p w14:paraId="72B7DB40" w14:textId="77777777" w:rsidR="00CB3555" w:rsidRDefault="00CB3555" w:rsidP="00C3500B">
          <w:pPr>
            <w:rPr>
              <w:smallCaps/>
              <w:sz w:val="20"/>
              <w:szCs w:val="20"/>
            </w:rPr>
          </w:pPr>
        </w:p>
        <w:p w14:paraId="12630F14" w14:textId="77777777" w:rsidR="00D44B9C" w:rsidRDefault="007D5D92" w:rsidP="00C3500B">
          <w:pPr>
            <w:rPr>
              <w:smallCaps/>
              <w:sz w:val="20"/>
              <w:szCs w:val="20"/>
            </w:rPr>
          </w:pPr>
          <w:r w:rsidRPr="008459E2">
            <w:rPr>
              <w:smallCaps/>
              <w:sz w:val="20"/>
              <w:szCs w:val="20"/>
            </w:rPr>
            <w:t>Análisis de Requisitos</w:t>
          </w:r>
        </w:p>
        <w:p w14:paraId="7D462A3C" w14:textId="77777777" w:rsidR="00CB3555" w:rsidRPr="008459E2" w:rsidRDefault="00CB3555" w:rsidP="00C3500B">
          <w:pPr>
            <w:rPr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14:paraId="07CF33F1" w14:textId="77777777" w:rsidR="00D44B9C" w:rsidRPr="008459E2" w:rsidRDefault="00D44B9C" w:rsidP="00D44B9C">
          <w:pPr>
            <w:rPr>
              <w:smallCaps/>
              <w:sz w:val="20"/>
              <w:szCs w:val="20"/>
            </w:rPr>
          </w:pPr>
          <w:r w:rsidRPr="008459E2">
            <w:rPr>
              <w:smallCaps/>
              <w:sz w:val="20"/>
              <w:szCs w:val="20"/>
            </w:rPr>
            <w:t xml:space="preserve">Versión: </w:t>
          </w:r>
          <w:r w:rsidR="00E66F82">
            <w:rPr>
              <w:smallCaps/>
              <w:sz w:val="20"/>
              <w:szCs w:val="20"/>
            </w:rPr>
            <w:t>1.0</w:t>
          </w:r>
        </w:p>
        <w:p w14:paraId="330846A5" w14:textId="772827E8" w:rsidR="00D44B9C" w:rsidRPr="008459E2" w:rsidRDefault="00D44B9C" w:rsidP="00D44B9C">
          <w:pPr>
            <w:rPr>
              <w:smallCaps/>
              <w:sz w:val="20"/>
              <w:szCs w:val="20"/>
            </w:rPr>
          </w:pPr>
          <w:r w:rsidRPr="008459E2">
            <w:rPr>
              <w:smallCaps/>
              <w:sz w:val="20"/>
              <w:szCs w:val="20"/>
            </w:rPr>
            <w:t xml:space="preserve">Vigencia: </w:t>
          </w:r>
          <w:r w:rsidR="00F01F9C">
            <w:rPr>
              <w:smallCaps/>
              <w:sz w:val="20"/>
              <w:szCs w:val="20"/>
            </w:rPr>
            <w:t xml:space="preserve"> </w:t>
          </w:r>
          <w:r w:rsidR="00F01F9C">
            <w:rPr>
              <w:smallCaps/>
              <w:sz w:val="20"/>
              <w:szCs w:val="20"/>
            </w:rPr>
            <w:t>08-06</w:t>
          </w:r>
          <w:bookmarkStart w:id="9" w:name="_GoBack"/>
          <w:bookmarkEnd w:id="9"/>
          <w:r w:rsidR="00E66F82">
            <w:rPr>
              <w:smallCaps/>
              <w:sz w:val="20"/>
              <w:szCs w:val="20"/>
            </w:rPr>
            <w:t>-2018</w:t>
          </w:r>
        </w:p>
      </w:tc>
    </w:tr>
  </w:tbl>
  <w:p w14:paraId="70C7DEBC" w14:textId="77777777" w:rsidR="008B09CD" w:rsidRDefault="008B09C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80E6BE5" w14:textId="77777777" w:rsidR="00F01F9C" w:rsidRDefault="00F01F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9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F82"/>
    <w:rsid w:val="00023C39"/>
    <w:rsid w:val="001E3C11"/>
    <w:rsid w:val="001F627C"/>
    <w:rsid w:val="001F7EEB"/>
    <w:rsid w:val="00207C11"/>
    <w:rsid w:val="00252055"/>
    <w:rsid w:val="002B0EEE"/>
    <w:rsid w:val="00311CCA"/>
    <w:rsid w:val="00347A00"/>
    <w:rsid w:val="00361D23"/>
    <w:rsid w:val="003E0806"/>
    <w:rsid w:val="0040090D"/>
    <w:rsid w:val="004720F9"/>
    <w:rsid w:val="0047678C"/>
    <w:rsid w:val="0053649B"/>
    <w:rsid w:val="00590783"/>
    <w:rsid w:val="00604EAF"/>
    <w:rsid w:val="00683216"/>
    <w:rsid w:val="006D2D4A"/>
    <w:rsid w:val="007230EE"/>
    <w:rsid w:val="007B4BF1"/>
    <w:rsid w:val="007C1420"/>
    <w:rsid w:val="007D5D92"/>
    <w:rsid w:val="00813D97"/>
    <w:rsid w:val="008459E2"/>
    <w:rsid w:val="00870690"/>
    <w:rsid w:val="008A34FC"/>
    <w:rsid w:val="008B09CD"/>
    <w:rsid w:val="00947A91"/>
    <w:rsid w:val="00A74166"/>
    <w:rsid w:val="00AA531F"/>
    <w:rsid w:val="00AD6194"/>
    <w:rsid w:val="00B23279"/>
    <w:rsid w:val="00B67602"/>
    <w:rsid w:val="00B81A3A"/>
    <w:rsid w:val="00B82300"/>
    <w:rsid w:val="00BB1447"/>
    <w:rsid w:val="00BC5D7A"/>
    <w:rsid w:val="00BD6EC9"/>
    <w:rsid w:val="00C222CB"/>
    <w:rsid w:val="00C30F73"/>
    <w:rsid w:val="00C3500B"/>
    <w:rsid w:val="00CB3555"/>
    <w:rsid w:val="00CD1724"/>
    <w:rsid w:val="00D44B9C"/>
    <w:rsid w:val="00D93344"/>
    <w:rsid w:val="00DB027B"/>
    <w:rsid w:val="00DF4B2F"/>
    <w:rsid w:val="00E26896"/>
    <w:rsid w:val="00E66F82"/>
    <w:rsid w:val="00F01F9C"/>
    <w:rsid w:val="00F93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0D666C7D"/>
  <w15:chartTrackingRefBased/>
  <w15:docId w15:val="{75496C69-63BB-C648-968E-8280042357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8459E2"/>
    <w:rPr>
      <w:rFonts w:asciiTheme="minorHAnsi" w:hAnsiTheme="minorHAnsi" w:cs="Tahoma"/>
      <w:sz w:val="22"/>
      <w:szCs w:val="16"/>
      <w:lang w:val="es-ES" w:eastAsia="es-ES"/>
    </w:rPr>
  </w:style>
  <w:style w:type="paragraph" w:styleId="Heading1">
    <w:name w:val="heading 1"/>
    <w:basedOn w:val="Normal"/>
    <w:next w:val="Normal"/>
    <w:qFormat/>
    <w:rsid w:val="008459E2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Heading2">
    <w:name w:val="heading 2"/>
    <w:basedOn w:val="Normal"/>
    <w:next w:val="Normal"/>
    <w:qFormat/>
    <w:rsid w:val="008459E2"/>
    <w:pPr>
      <w:keepNext/>
      <w:outlineLvl w:val="1"/>
    </w:pPr>
    <w:rPr>
      <w:b/>
      <w:bCs/>
      <w:spacing w:val="20"/>
      <w:lang w:val="es-MX"/>
    </w:rPr>
  </w:style>
  <w:style w:type="paragraph" w:styleId="Heading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Heading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Heading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Header">
    <w:name w:val="header"/>
    <w:basedOn w:val="Normal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pPr>
      <w:tabs>
        <w:tab w:val="center" w:pos="4419"/>
        <w:tab w:val="right" w:pos="8838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uiPriority w:val="99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BalloonText">
    <w:name w:val="Balloon Text"/>
    <w:basedOn w:val="Normal"/>
    <w:semiHidden/>
    <w:rPr>
      <w:rFonts w:ascii="Tahoma" w:hAnsi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BodyText">
    <w:name w:val="Body Text"/>
    <w:basedOn w:val="Normal"/>
    <w:rPr>
      <w:rFonts w:ascii="Courier New" w:hAnsi="Courier New" w:cs="Courier New"/>
      <w:sz w:val="20"/>
      <w:szCs w:val="20"/>
    </w:rPr>
  </w:style>
  <w:style w:type="paragraph" w:styleId="BodyText2">
    <w:name w:val="Body Text 2"/>
    <w:basedOn w:val="Normal"/>
    <w:pPr>
      <w:jc w:val="both"/>
    </w:pPr>
    <w:rPr>
      <w:rFonts w:cs="Courier New"/>
      <w:szCs w:val="20"/>
    </w:rPr>
  </w:style>
  <w:style w:type="paragraph" w:styleId="BodyText3">
    <w:name w:val="Body Text 3"/>
    <w:basedOn w:val="Normal"/>
    <w:pPr>
      <w:jc w:val="center"/>
    </w:pPr>
    <w:rPr>
      <w:lang w:val="es-MX"/>
    </w:rPr>
  </w:style>
  <w:style w:type="paragraph" w:customStyle="1" w:styleId="TtulodeTDC">
    <w:name w:val="Título de TDC"/>
    <w:basedOn w:val="Heading1"/>
    <w:next w:val="Normal"/>
    <w:uiPriority w:val="39"/>
    <w:unhideWhenUsed/>
    <w:qFormat/>
    <w:rsid w:val="002B0EEE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OC1">
    <w:name w:val="toc 1"/>
    <w:basedOn w:val="Normal"/>
    <w:next w:val="Normal"/>
    <w:autoRedefine/>
    <w:uiPriority w:val="39"/>
    <w:rsid w:val="002B0EEE"/>
  </w:style>
  <w:style w:type="paragraph" w:styleId="TOC2">
    <w:name w:val="toc 2"/>
    <w:basedOn w:val="Normal"/>
    <w:next w:val="Normal"/>
    <w:autoRedefine/>
    <w:uiPriority w:val="39"/>
    <w:rsid w:val="002B0EEE"/>
    <w:pPr>
      <w:ind w:left="160"/>
    </w:pPr>
  </w:style>
  <w:style w:type="table" w:styleId="TableGrid">
    <w:name w:val="Table Grid"/>
    <w:basedOn w:val="TableNormal"/>
    <w:uiPriority w:val="59"/>
    <w:rsid w:val="008459E2"/>
    <w:rPr>
      <w:rFonts w:ascii="Calibri" w:hAnsi="Calibri"/>
      <w:sz w:val="22"/>
      <w:szCs w:val="22"/>
      <w:lang w:val="es-ES" w:eastAsia="es-E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stiloTtulo1CuerpoCalibri11pto">
    <w:name w:val="Estilo Título 1 + +Cuerpo (Calibri) 11 pto"/>
    <w:basedOn w:val="Heading1"/>
    <w:rsid w:val="008459E2"/>
    <w:rPr>
      <w:bCs/>
    </w:rPr>
  </w:style>
  <w:style w:type="paragraph" w:customStyle="1" w:styleId="EstiloTtulo2CuerpoCalibri11pto">
    <w:name w:val="Estilo Título 2 + +Cuerpo (Calibri) 11 pto"/>
    <w:basedOn w:val="Heading2"/>
    <w:rsid w:val="008459E2"/>
  </w:style>
  <w:style w:type="paragraph" w:styleId="Title">
    <w:name w:val="Title"/>
    <w:basedOn w:val="Normal"/>
    <w:next w:val="Normal"/>
    <w:link w:val="TitleChar"/>
    <w:qFormat/>
    <w:rsid w:val="008459E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8459E2"/>
    <w:rPr>
      <w:rFonts w:asciiTheme="majorHAnsi" w:eastAsiaTheme="majorEastAsia" w:hAnsiTheme="majorHAnsi" w:cstheme="majorBidi"/>
      <w:b/>
      <w:bCs/>
      <w:kern w:val="28"/>
      <w:sz w:val="32"/>
      <w:szCs w:val="32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3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35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93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32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gframirez/Documents/UBP/Q10/UBP-DAS/Examen%20Final/templates/01-An&#8224;lisis%20de%20Requisi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096C96-15AE-8245-B0B6-EBE4D8AD0B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01-An†lisis de Requisitos.dotx</Template>
  <TotalTime>30</TotalTime>
  <Pages>4</Pages>
  <Words>506</Words>
  <Characters>2887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UNIVERSIDAD BLAS PASCAL</vt:lpstr>
      <vt:lpstr>UNIVERSIDAD BLAS PASCAL</vt:lpstr>
    </vt:vector>
  </TitlesOfParts>
  <Company>Universidad Blas Pascal</Company>
  <LinksUpToDate>false</LinksUpToDate>
  <CharactersWithSpaces>3387</CharactersWithSpaces>
  <SharedDoc>false</SharedDoc>
  <HLinks>
    <vt:vector size="42" baseType="variant"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_Toc402815618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_Toc402815617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_Toc402815616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_Toc402815615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_Toc402815614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_Toc402815613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_Toc402815612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Gaston Ramirez</dc:creator>
  <cp:keywords/>
  <dc:description/>
  <cp:lastModifiedBy>Gaston Ramirez</cp:lastModifiedBy>
  <cp:revision>15</cp:revision>
  <cp:lastPrinted>2007-09-24T02:51:00Z</cp:lastPrinted>
  <dcterms:created xsi:type="dcterms:W3CDTF">2018-05-08T01:17:00Z</dcterms:created>
  <dcterms:modified xsi:type="dcterms:W3CDTF">2018-07-03T19:20:00Z</dcterms:modified>
</cp:coreProperties>
</file>