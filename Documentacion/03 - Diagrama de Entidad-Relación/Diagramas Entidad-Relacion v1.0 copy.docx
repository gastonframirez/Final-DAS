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A0A51" w14:textId="32E0BBD1" w:rsidR="001E63EB" w:rsidRPr="001E63EB" w:rsidRDefault="001E63EB" w:rsidP="001E63EB">
      <w:pPr>
        <w:jc w:val="center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47DC0B11" wp14:editId="1422DA84">
            <wp:extent cx="12979443" cy="8153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istente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81379" cy="815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63EB" w:rsidRPr="001E63EB" w:rsidSect="001E63E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23820" w:h="16840" w:orient="landscape" w:code="9"/>
      <w:pgMar w:top="851" w:right="998" w:bottom="1418" w:left="567" w:header="709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40BE5A" w14:textId="77777777" w:rsidR="003C1973" w:rsidRDefault="003C1973">
      <w:r>
        <w:separator/>
      </w:r>
    </w:p>
  </w:endnote>
  <w:endnote w:type="continuationSeparator" w:id="0">
    <w:p w14:paraId="4BCC9EEF" w14:textId="77777777" w:rsidR="003C1973" w:rsidRDefault="003C19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6F90B5" w14:textId="77777777" w:rsidR="008B09CD" w:rsidRDefault="008B09C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50F6997" w14:textId="77777777" w:rsidR="008B09CD" w:rsidRDefault="008B09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0AEC47" w14:textId="0D43D592" w:rsidR="008B09CD" w:rsidRPr="003639C5" w:rsidRDefault="001E63EB">
    <w:pPr>
      <w:pStyle w:val="Footer"/>
      <w:framePr w:wrap="around" w:vAnchor="text" w:hAnchor="margin" w:xAlign="center" w:y="1"/>
      <w:rPr>
        <w:rStyle w:val="PageNumber"/>
        <w:sz w:val="20"/>
        <w:szCs w:val="20"/>
        <w:lang w:val="en-US"/>
      </w:rPr>
    </w:pPr>
    <w:r>
      <w:rPr>
        <w:rStyle w:val="PageNumber"/>
        <w:sz w:val="20"/>
        <w:szCs w:val="20"/>
      </w:rPr>
      <w:t>Página auxiliar 1</w:t>
    </w:r>
  </w:p>
  <w:tbl>
    <w:tblPr>
      <w:tblW w:w="22981" w:type="dxa"/>
      <w:tblBorders>
        <w:top w:val="single" w:sz="4" w:space="0" w:color="auto"/>
        <w:insideH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192"/>
      <w:gridCol w:w="6338"/>
      <w:gridCol w:w="8451"/>
    </w:tblGrid>
    <w:tr w:rsidR="008B09CD" w:rsidRPr="000F6895" w14:paraId="6E7DBFDA" w14:textId="77777777" w:rsidTr="001E63EB">
      <w:trPr>
        <w:trHeight w:val="409"/>
      </w:trPr>
      <w:tc>
        <w:tcPr>
          <w:tcW w:w="8192" w:type="dxa"/>
        </w:tcPr>
        <w:p w14:paraId="261705EF" w14:textId="77777777" w:rsidR="008B09CD" w:rsidRPr="000F6895" w:rsidRDefault="00C73B79">
          <w:pPr>
            <w:pStyle w:val="Footer"/>
            <w:tabs>
              <w:tab w:val="clear" w:pos="4419"/>
              <w:tab w:val="clear" w:pos="8838"/>
            </w:tabs>
            <w:rPr>
              <w:sz w:val="20"/>
              <w:szCs w:val="20"/>
              <w:lang w:val="en-US"/>
            </w:rPr>
          </w:pPr>
          <w:r w:rsidRPr="000F6895">
            <w:rPr>
              <w:sz w:val="20"/>
              <w:szCs w:val="20"/>
              <w:lang w:val="en-US"/>
            </w:rPr>
            <w:t>Confidencial</w:t>
          </w:r>
        </w:p>
      </w:tc>
      <w:tc>
        <w:tcPr>
          <w:tcW w:w="6338" w:type="dxa"/>
        </w:tcPr>
        <w:p w14:paraId="5C4B66C2" w14:textId="77777777" w:rsidR="008B09CD" w:rsidRPr="000F6895" w:rsidRDefault="008B09CD">
          <w:pPr>
            <w:pStyle w:val="Footer"/>
            <w:tabs>
              <w:tab w:val="clear" w:pos="4419"/>
              <w:tab w:val="clear" w:pos="8838"/>
            </w:tabs>
            <w:jc w:val="center"/>
            <w:rPr>
              <w:sz w:val="20"/>
              <w:szCs w:val="20"/>
              <w:lang w:val="en-US"/>
            </w:rPr>
          </w:pPr>
        </w:p>
      </w:tc>
      <w:tc>
        <w:tcPr>
          <w:tcW w:w="8451" w:type="dxa"/>
        </w:tcPr>
        <w:p w14:paraId="53B1FE83" w14:textId="77777777" w:rsidR="008B09CD" w:rsidRPr="000F6895" w:rsidRDefault="008B09CD">
          <w:pPr>
            <w:pStyle w:val="Footer"/>
            <w:tabs>
              <w:tab w:val="clear" w:pos="4419"/>
              <w:tab w:val="clear" w:pos="8838"/>
            </w:tabs>
            <w:jc w:val="right"/>
            <w:rPr>
              <w:smallCaps/>
              <w:sz w:val="20"/>
              <w:szCs w:val="20"/>
              <w:lang w:val="en-US"/>
            </w:rPr>
          </w:pPr>
          <w:r w:rsidRPr="000F6895">
            <w:rPr>
              <w:smallCaps/>
              <w:sz w:val="20"/>
              <w:szCs w:val="20"/>
              <w:lang w:val="en-US"/>
            </w:rPr>
            <w:t>II/DAS</w:t>
          </w:r>
        </w:p>
      </w:tc>
    </w:tr>
  </w:tbl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43281" w14:textId="77777777" w:rsidR="001E63EB" w:rsidRDefault="001E63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ACA9A3" w14:textId="77777777" w:rsidR="003C1973" w:rsidRDefault="003C1973">
      <w:r>
        <w:separator/>
      </w:r>
    </w:p>
  </w:footnote>
  <w:footnote w:type="continuationSeparator" w:id="0">
    <w:p w14:paraId="7598AE50" w14:textId="77777777" w:rsidR="003C1973" w:rsidRDefault="003C19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226DFF" w14:textId="77777777" w:rsidR="001E63EB" w:rsidRDefault="001E63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22602" w:type="dxa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655"/>
      <w:gridCol w:w="14545"/>
      <w:gridCol w:w="5402"/>
    </w:tblGrid>
    <w:tr w:rsidR="001E63EB" w:rsidRPr="000F6895" w14:paraId="4106E9AF" w14:textId="77777777" w:rsidTr="001E63EB">
      <w:trPr>
        <w:cantSplit/>
        <w:trHeight w:val="400"/>
      </w:trPr>
      <w:tc>
        <w:tcPr>
          <w:tcW w:w="2655" w:type="dxa"/>
          <w:vMerge w:val="restart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vAlign w:val="center"/>
        </w:tcPr>
        <w:bookmarkStart w:id="0" w:name="_GoBack"/>
        <w:bookmarkEnd w:id="0"/>
        <w:p w14:paraId="6F01D082" w14:textId="77777777" w:rsidR="001E63EB" w:rsidRPr="003639C5" w:rsidRDefault="001E63EB" w:rsidP="001E63EB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jc w:val="center"/>
            <w:rPr>
              <w:rFonts w:ascii="Courier New" w:hAnsi="Courier New" w:cs="Courier New"/>
              <w:sz w:val="20"/>
              <w:szCs w:val="20"/>
              <w:lang w:val="es-AR" w:eastAsia="es-AR"/>
            </w:rPr>
          </w:pPr>
          <w:r w:rsidRPr="000F6895">
            <w:rPr>
              <w:sz w:val="20"/>
              <w:szCs w:val="20"/>
            </w:rPr>
            <w:fldChar w:fldCharType="begin"/>
          </w:r>
          <w:r w:rsidRPr="000F6895">
            <w:rPr>
              <w:sz w:val="20"/>
              <w:szCs w:val="20"/>
            </w:rPr>
            <w:instrText xml:space="preserve"> INCLUDEPICTURE "http://miubp-pg.ubp.edu.ar/media/login_logo.gif" \* MERGEFORMATINET </w:instrText>
          </w:r>
          <w:r w:rsidRPr="000F6895"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INCLUDEPICTURE  "http://miubp-pg.ubp.edu.ar/media/login_logo.gif" \* MERGEFORMATINET </w:instrText>
          </w:r>
          <w:r>
            <w:rPr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drawing>
              <wp:inline distT="0" distB="0" distL="0" distR="0" wp14:anchorId="1A4605B3" wp14:editId="0B555F39">
                <wp:extent cx="564515" cy="779780"/>
                <wp:effectExtent l="0" t="0" r="0" b="0"/>
                <wp:docPr id="1" name="Picture 1" descr="Universidad Blas Pasc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Universidad Blas Pascal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4515" cy="779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sz w:val="20"/>
              <w:szCs w:val="20"/>
            </w:rPr>
            <w:fldChar w:fldCharType="end"/>
          </w:r>
          <w:r w:rsidRPr="000F6895">
            <w:rPr>
              <w:sz w:val="20"/>
              <w:szCs w:val="20"/>
            </w:rPr>
            <w:fldChar w:fldCharType="end"/>
          </w:r>
        </w:p>
      </w:tc>
      <w:tc>
        <w:tcPr>
          <w:tcW w:w="19947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33A8F89F" w14:textId="77777777" w:rsidR="001E63EB" w:rsidRPr="000F6895" w:rsidRDefault="001E63EB" w:rsidP="001E63EB">
          <w:pPr>
            <w:rPr>
              <w:smallCaps/>
              <w:sz w:val="20"/>
              <w:szCs w:val="20"/>
            </w:rPr>
          </w:pPr>
          <w:r w:rsidRPr="000F6895">
            <w:rPr>
              <w:smallCaps/>
              <w:sz w:val="20"/>
              <w:szCs w:val="20"/>
            </w:rPr>
            <w:t>Ingeniería en Informática – Plan 2003</w:t>
          </w:r>
        </w:p>
        <w:p w14:paraId="7456CD17" w14:textId="77777777" w:rsidR="001E63EB" w:rsidRPr="000F6895" w:rsidRDefault="001E63EB" w:rsidP="001E63EB">
          <w:pPr>
            <w:rPr>
              <w:smallCaps/>
              <w:sz w:val="20"/>
              <w:szCs w:val="20"/>
            </w:rPr>
          </w:pPr>
          <w:r w:rsidRPr="000F6895">
            <w:rPr>
              <w:smallCaps/>
              <w:sz w:val="20"/>
              <w:szCs w:val="20"/>
            </w:rPr>
            <w:t>Diseño Avanzado de Software – 10° Cuatrimestre</w:t>
          </w:r>
        </w:p>
      </w:tc>
    </w:tr>
    <w:tr w:rsidR="001E63EB" w:rsidRPr="000F6895" w14:paraId="0CAC446C" w14:textId="77777777" w:rsidTr="001E63EB">
      <w:trPr>
        <w:cantSplit/>
        <w:trHeight w:val="696"/>
      </w:trPr>
      <w:tc>
        <w:tcPr>
          <w:tcW w:w="2655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413FC201" w14:textId="77777777" w:rsidR="001E63EB" w:rsidRPr="000F6895" w:rsidRDefault="001E63EB" w:rsidP="001E63EB">
          <w:pPr>
            <w:jc w:val="center"/>
            <w:rPr>
              <w:smallCaps/>
              <w:sz w:val="20"/>
              <w:szCs w:val="20"/>
            </w:rPr>
          </w:pPr>
        </w:p>
      </w:tc>
      <w:tc>
        <w:tcPr>
          <w:tcW w:w="1454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46027BA0" w14:textId="77777777" w:rsidR="001E63EB" w:rsidRPr="000F6895" w:rsidRDefault="001E63EB" w:rsidP="001E63EB">
          <w:pPr>
            <w:rPr>
              <w:smallCaps/>
              <w:sz w:val="20"/>
              <w:szCs w:val="20"/>
            </w:rPr>
          </w:pPr>
        </w:p>
        <w:p w14:paraId="684D8C1A" w14:textId="77777777" w:rsidR="001E63EB" w:rsidRPr="008459E2" w:rsidRDefault="001E63EB" w:rsidP="001E63EB">
          <w:pPr>
            <w:rPr>
              <w:smallCaps/>
              <w:sz w:val="20"/>
              <w:szCs w:val="20"/>
            </w:rPr>
          </w:pPr>
          <w:r w:rsidRPr="008459E2">
            <w:rPr>
              <w:smallCaps/>
              <w:sz w:val="20"/>
              <w:szCs w:val="20"/>
              <w:u w:val="single"/>
            </w:rPr>
            <w:t>Proyecto</w:t>
          </w:r>
          <w:r w:rsidRPr="008459E2">
            <w:rPr>
              <w:smallCaps/>
              <w:sz w:val="20"/>
              <w:szCs w:val="20"/>
            </w:rPr>
            <w:t>:</w:t>
          </w:r>
          <w:r>
            <w:rPr>
              <w:smallCaps/>
              <w:sz w:val="20"/>
              <w:szCs w:val="20"/>
            </w:rPr>
            <w:t xml:space="preserve"> Mi Asistente de Compras de Electrodomésticos Online</w:t>
          </w:r>
        </w:p>
        <w:p w14:paraId="0204BFA1" w14:textId="77777777" w:rsidR="001E63EB" w:rsidRPr="000F6895" w:rsidRDefault="001E63EB" w:rsidP="001E63EB">
          <w:pPr>
            <w:rPr>
              <w:smallCaps/>
              <w:sz w:val="20"/>
              <w:szCs w:val="20"/>
            </w:rPr>
          </w:pPr>
        </w:p>
        <w:p w14:paraId="0B383279" w14:textId="77777777" w:rsidR="001E63EB" w:rsidRPr="000F6895" w:rsidRDefault="001E63EB" w:rsidP="001E63EB">
          <w:pPr>
            <w:rPr>
              <w:smallCaps/>
              <w:sz w:val="20"/>
              <w:szCs w:val="20"/>
            </w:rPr>
          </w:pPr>
          <w:r w:rsidRPr="000F6895">
            <w:rPr>
              <w:smallCaps/>
              <w:sz w:val="20"/>
              <w:szCs w:val="20"/>
            </w:rPr>
            <w:t>Diagrama de Entidad-Relación</w:t>
          </w:r>
        </w:p>
        <w:p w14:paraId="05F4FB2B" w14:textId="77777777" w:rsidR="001E63EB" w:rsidRPr="000F6895" w:rsidRDefault="001E63EB" w:rsidP="001E63EB">
          <w:pPr>
            <w:rPr>
              <w:smallCaps/>
              <w:sz w:val="20"/>
              <w:szCs w:val="20"/>
            </w:rPr>
          </w:pPr>
        </w:p>
      </w:tc>
      <w:tc>
        <w:tcPr>
          <w:tcW w:w="540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254555D" w14:textId="77777777" w:rsidR="001E63EB" w:rsidRPr="000F6895" w:rsidRDefault="001E63EB" w:rsidP="001E63EB">
          <w:pPr>
            <w:rPr>
              <w:smallCaps/>
              <w:sz w:val="20"/>
              <w:szCs w:val="20"/>
            </w:rPr>
          </w:pPr>
          <w:r w:rsidRPr="000F6895">
            <w:rPr>
              <w:smallCaps/>
              <w:sz w:val="20"/>
              <w:szCs w:val="20"/>
            </w:rPr>
            <w:t>Versión:</w:t>
          </w:r>
          <w:r>
            <w:rPr>
              <w:smallCaps/>
              <w:sz w:val="20"/>
              <w:szCs w:val="20"/>
            </w:rPr>
            <w:t xml:space="preserve"> 1.4</w:t>
          </w:r>
        </w:p>
        <w:p w14:paraId="185B9693" w14:textId="77777777" w:rsidR="001E63EB" w:rsidRPr="000F6895" w:rsidRDefault="001E63EB" w:rsidP="001E63EB">
          <w:pPr>
            <w:rPr>
              <w:smallCaps/>
              <w:sz w:val="20"/>
              <w:szCs w:val="20"/>
            </w:rPr>
          </w:pPr>
          <w:r w:rsidRPr="000F6895">
            <w:rPr>
              <w:smallCaps/>
              <w:sz w:val="20"/>
              <w:szCs w:val="20"/>
            </w:rPr>
            <w:t xml:space="preserve">Vigencia: </w:t>
          </w:r>
          <w:r>
            <w:rPr>
              <w:smallCaps/>
              <w:sz w:val="20"/>
              <w:szCs w:val="20"/>
            </w:rPr>
            <w:t>06/02/2019</w:t>
          </w:r>
        </w:p>
      </w:tc>
    </w:tr>
  </w:tbl>
  <w:p w14:paraId="7A98D58B" w14:textId="77777777" w:rsidR="008B09CD" w:rsidRDefault="008B09CD" w:rsidP="001E63E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D9EFFD" w14:textId="77777777" w:rsidR="001E63EB" w:rsidRDefault="001E63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365A2C"/>
    <w:multiLevelType w:val="hybridMultilevel"/>
    <w:tmpl w:val="6C3463FE"/>
    <w:lvl w:ilvl="0" w:tplc="85188602">
      <w:start w:val="3"/>
      <w:numFmt w:val="decimal"/>
      <w:lvlText w:val="(%1)"/>
      <w:lvlJc w:val="left"/>
      <w:pPr>
        <w:ind w:left="720" w:hanging="360"/>
      </w:pPr>
      <w:rPr>
        <w:rFonts w:ascii="Tahoma" w:hAnsi="Tahoma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D263E"/>
    <w:multiLevelType w:val="hybridMultilevel"/>
    <w:tmpl w:val="02CEE204"/>
    <w:lvl w:ilvl="0" w:tplc="82C66AB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98A1821"/>
    <w:multiLevelType w:val="hybridMultilevel"/>
    <w:tmpl w:val="A72824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31025C"/>
    <w:multiLevelType w:val="hybridMultilevel"/>
    <w:tmpl w:val="4F62E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7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290"/>
    <w:rsid w:val="0003465A"/>
    <w:rsid w:val="0008394E"/>
    <w:rsid w:val="000C7B21"/>
    <w:rsid w:val="000E0548"/>
    <w:rsid w:val="000E5D0C"/>
    <w:rsid w:val="000F289F"/>
    <w:rsid w:val="000F6895"/>
    <w:rsid w:val="00107842"/>
    <w:rsid w:val="001521F3"/>
    <w:rsid w:val="00152AAD"/>
    <w:rsid w:val="00161BE2"/>
    <w:rsid w:val="001A366A"/>
    <w:rsid w:val="001C351D"/>
    <w:rsid w:val="001D2DB7"/>
    <w:rsid w:val="001E5186"/>
    <w:rsid w:val="001E63EB"/>
    <w:rsid w:val="001F627C"/>
    <w:rsid w:val="00213DF1"/>
    <w:rsid w:val="00227834"/>
    <w:rsid w:val="002E0C68"/>
    <w:rsid w:val="00315D55"/>
    <w:rsid w:val="003609D6"/>
    <w:rsid w:val="003639C5"/>
    <w:rsid w:val="003B3215"/>
    <w:rsid w:val="003C1973"/>
    <w:rsid w:val="00451F90"/>
    <w:rsid w:val="004720F9"/>
    <w:rsid w:val="004871E3"/>
    <w:rsid w:val="004E2834"/>
    <w:rsid w:val="0057008F"/>
    <w:rsid w:val="005766F2"/>
    <w:rsid w:val="005A270D"/>
    <w:rsid w:val="005E3FBB"/>
    <w:rsid w:val="006121C5"/>
    <w:rsid w:val="00675961"/>
    <w:rsid w:val="006B5BA2"/>
    <w:rsid w:val="006F28DF"/>
    <w:rsid w:val="00707662"/>
    <w:rsid w:val="00752305"/>
    <w:rsid w:val="007930BF"/>
    <w:rsid w:val="007938C8"/>
    <w:rsid w:val="007A22A0"/>
    <w:rsid w:val="007C1420"/>
    <w:rsid w:val="00804DBD"/>
    <w:rsid w:val="00821C21"/>
    <w:rsid w:val="00870690"/>
    <w:rsid w:val="008B09CD"/>
    <w:rsid w:val="008F7892"/>
    <w:rsid w:val="0093401D"/>
    <w:rsid w:val="00963D4B"/>
    <w:rsid w:val="009E5E4E"/>
    <w:rsid w:val="009F4290"/>
    <w:rsid w:val="00A215A4"/>
    <w:rsid w:val="00A912A3"/>
    <w:rsid w:val="00A93F3E"/>
    <w:rsid w:val="00AA4705"/>
    <w:rsid w:val="00B63845"/>
    <w:rsid w:val="00BF3398"/>
    <w:rsid w:val="00C47CCD"/>
    <w:rsid w:val="00C607C6"/>
    <w:rsid w:val="00C62CC3"/>
    <w:rsid w:val="00C73B79"/>
    <w:rsid w:val="00CD5382"/>
    <w:rsid w:val="00D410A6"/>
    <w:rsid w:val="00D93344"/>
    <w:rsid w:val="00DF4B2F"/>
    <w:rsid w:val="00E515DB"/>
    <w:rsid w:val="00EA4C9E"/>
    <w:rsid w:val="00ED0865"/>
    <w:rsid w:val="00F03B03"/>
    <w:rsid w:val="00F2654B"/>
    <w:rsid w:val="00F47C15"/>
    <w:rsid w:val="00F811BC"/>
    <w:rsid w:val="00F85E9A"/>
    <w:rsid w:val="00F86FDA"/>
    <w:rsid w:val="00F90D75"/>
    <w:rsid w:val="00FC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3757601D"/>
  <w15:chartTrackingRefBased/>
  <w15:docId w15:val="{8B770C44-4A62-6149-8C7C-783DD7EF9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639C5"/>
    <w:rPr>
      <w:rFonts w:ascii="Calibri" w:hAnsi="Calibri" w:cs="Tahoma"/>
      <w:sz w:val="22"/>
      <w:szCs w:val="16"/>
      <w:lang w:val="es-ES" w:eastAsia="es-ES"/>
    </w:rPr>
  </w:style>
  <w:style w:type="paragraph" w:styleId="Heading1">
    <w:name w:val="heading 1"/>
    <w:basedOn w:val="Normal"/>
    <w:next w:val="Normal"/>
    <w:qFormat/>
    <w:rsid w:val="003639C5"/>
    <w:pPr>
      <w:keepNext/>
      <w:jc w:val="both"/>
      <w:outlineLvl w:val="0"/>
    </w:pPr>
    <w:rPr>
      <w:rFonts w:cs="Courier New"/>
      <w:b/>
      <w:smallCaps/>
      <w:spacing w:val="20"/>
      <w:sz w:val="28"/>
      <w:szCs w:val="20"/>
    </w:rPr>
  </w:style>
  <w:style w:type="paragraph" w:styleId="Heading2">
    <w:name w:val="heading 2"/>
    <w:basedOn w:val="Normal"/>
    <w:next w:val="Normal"/>
    <w:qFormat/>
    <w:rsid w:val="003639C5"/>
    <w:pPr>
      <w:keepNext/>
      <w:outlineLvl w:val="1"/>
    </w:pPr>
    <w:rPr>
      <w:b/>
      <w:bCs/>
      <w:spacing w:val="20"/>
      <w:lang w:val="es-MX"/>
    </w:rPr>
  </w:style>
  <w:style w:type="paragraph" w:styleId="Heading3">
    <w:name w:val="heading 3"/>
    <w:basedOn w:val="Normal"/>
    <w:next w:val="Normal"/>
    <w:qFormat/>
    <w:pPr>
      <w:keepNext/>
      <w:autoSpaceDE w:val="0"/>
      <w:autoSpaceDN w:val="0"/>
      <w:adjustRightInd w:val="0"/>
      <w:outlineLvl w:val="2"/>
    </w:pPr>
    <w:rPr>
      <w:rFonts w:cs="Times New Roman"/>
      <w:b/>
      <w:bCs/>
      <w:szCs w:val="22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outlineLvl w:val="3"/>
    </w:pPr>
    <w:rPr>
      <w:rFonts w:cs="Times New Roman"/>
      <w:szCs w:val="20"/>
      <w:u w:val="single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b/>
      <w:bCs/>
      <w:smallCaps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360"/>
    </w:pPr>
    <w:rPr>
      <w:rFonts w:ascii="Tahoma" w:hAnsi="Tahoma"/>
      <w:b/>
      <w:bCs/>
      <w:sz w:val="20"/>
    </w:rPr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pPr>
      <w:tabs>
        <w:tab w:val="center" w:pos="4419"/>
        <w:tab w:val="right" w:pos="8838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semiHidden/>
    <w:rPr>
      <w:rFonts w:ascii="Tahoma" w:hAnsi="Tahoma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rPr>
      <w:rFonts w:ascii="Courier New" w:hAnsi="Courier New" w:cs="Courier New"/>
      <w:sz w:val="20"/>
      <w:szCs w:val="20"/>
    </w:rPr>
  </w:style>
  <w:style w:type="paragraph" w:styleId="BodyText2">
    <w:name w:val="Body Text 2"/>
    <w:basedOn w:val="Normal"/>
    <w:pPr>
      <w:jc w:val="both"/>
    </w:pPr>
    <w:rPr>
      <w:rFonts w:cs="Courier New"/>
      <w:szCs w:val="20"/>
    </w:rPr>
  </w:style>
  <w:style w:type="paragraph" w:styleId="BodyText3">
    <w:name w:val="Body Text 3"/>
    <w:basedOn w:val="Normal"/>
    <w:pPr>
      <w:jc w:val="center"/>
    </w:pPr>
    <w:rPr>
      <w:lang w:val="es-MX"/>
    </w:rPr>
  </w:style>
  <w:style w:type="table" w:styleId="TableGrid">
    <w:name w:val="Table Grid"/>
    <w:basedOn w:val="TableNormal"/>
    <w:rsid w:val="001E51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deTDC">
    <w:name w:val="Título de TDC"/>
    <w:basedOn w:val="Heading1"/>
    <w:next w:val="Normal"/>
    <w:uiPriority w:val="39"/>
    <w:unhideWhenUsed/>
    <w:qFormat/>
    <w:rsid w:val="000F289F"/>
    <w:pPr>
      <w:keepLines/>
      <w:spacing w:before="240" w:line="259" w:lineRule="auto"/>
      <w:jc w:val="left"/>
      <w:outlineLvl w:val="9"/>
    </w:pPr>
    <w:rPr>
      <w:rFonts w:ascii="Calibri Light" w:hAnsi="Calibri Light" w:cs="Times New Roman"/>
      <w:color w:val="2E74B5"/>
      <w:sz w:val="32"/>
      <w:szCs w:val="32"/>
      <w:lang w:val="es-AR" w:eastAsia="es-AR"/>
    </w:rPr>
  </w:style>
  <w:style w:type="paragraph" w:styleId="TOC1">
    <w:name w:val="toc 1"/>
    <w:basedOn w:val="Normal"/>
    <w:next w:val="Normal"/>
    <w:autoRedefine/>
    <w:uiPriority w:val="39"/>
    <w:rsid w:val="000F289F"/>
  </w:style>
  <w:style w:type="paragraph" w:styleId="TOC2">
    <w:name w:val="toc 2"/>
    <w:basedOn w:val="Normal"/>
    <w:next w:val="Normal"/>
    <w:autoRedefine/>
    <w:uiPriority w:val="39"/>
    <w:rsid w:val="000F289F"/>
    <w:pPr>
      <w:ind w:left="160"/>
    </w:pPr>
  </w:style>
  <w:style w:type="paragraph" w:styleId="Title">
    <w:name w:val="Title"/>
    <w:basedOn w:val="Normal"/>
    <w:next w:val="Normal"/>
    <w:link w:val="TitleChar"/>
    <w:qFormat/>
    <w:rsid w:val="003639C5"/>
    <w:pPr>
      <w:spacing w:before="240" w:after="60"/>
      <w:jc w:val="center"/>
      <w:outlineLvl w:val="0"/>
    </w:pPr>
    <w:rPr>
      <w:rFonts w:ascii="Calibri Light" w:hAnsi="Calibri Light" w:cs="Times New Roman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3639C5"/>
    <w:rPr>
      <w:rFonts w:ascii="Calibri Light" w:eastAsia="Times New Roman" w:hAnsi="Calibri Light" w:cs="Times New Roman"/>
      <w:b/>
      <w:bCs/>
      <w:kern w:val="28"/>
      <w:sz w:val="32"/>
      <w:szCs w:val="32"/>
      <w:lang w:val="es-ES" w:eastAsia="es-ES"/>
    </w:rPr>
  </w:style>
  <w:style w:type="paragraph" w:styleId="ListParagraph">
    <w:name w:val="List Paragraph"/>
    <w:basedOn w:val="Normal"/>
    <w:uiPriority w:val="34"/>
    <w:qFormat/>
    <w:rsid w:val="007930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framirez/Documents/UBP/Q10/UBP-DAS/Examen%20Final/templates/03-Diagrama%20de%20Entidad-Relaci&#162;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28DD8-EF6B-8C4D-A18C-BC1945EF7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03-Diagrama de Entidad-Relaci¢n.dotx</Template>
  <TotalTime>48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UNIVERSIDAD BLAS PASCAL</vt:lpstr>
      <vt:lpstr>UNIVERSIDAD BLAS PASCAL</vt:lpstr>
    </vt:vector>
  </TitlesOfParts>
  <Company>Universidad Blas Pascal</Company>
  <LinksUpToDate>false</LinksUpToDate>
  <CharactersWithSpaces>1</CharactersWithSpaces>
  <SharedDoc>false</SharedDoc>
  <HLinks>
    <vt:vector size="24" baseType="variant">
      <vt:variant>
        <vt:i4>1179701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_Toc435808466</vt:lpwstr>
      </vt:variant>
      <vt:variant>
        <vt:i4>1179701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_Toc435808465</vt:lpwstr>
      </vt:variant>
      <vt:variant>
        <vt:i4>1179701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_Toc435808464</vt:lpwstr>
      </vt:variant>
      <vt:variant>
        <vt:i4>1179701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_Toc435808463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BLAS PASCAL</dc:title>
  <dc:subject/>
  <dc:creator>Gaston Ramirez</dc:creator>
  <cp:keywords/>
  <dc:description/>
  <cp:lastModifiedBy>Ramirez, Gaston</cp:lastModifiedBy>
  <cp:revision>10</cp:revision>
  <cp:lastPrinted>2007-09-24T02:51:00Z</cp:lastPrinted>
  <dcterms:created xsi:type="dcterms:W3CDTF">2018-07-10T14:07:00Z</dcterms:created>
  <dcterms:modified xsi:type="dcterms:W3CDTF">2019-02-16T02:56:00Z</dcterms:modified>
</cp:coreProperties>
</file>