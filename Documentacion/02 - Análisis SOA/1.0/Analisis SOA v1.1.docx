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6CF0" w14:textId="77777777" w:rsidR="00150FAD" w:rsidRPr="00865D7D" w:rsidRDefault="00150FAD" w:rsidP="00150FAD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pacing w:val="20"/>
          <w:sz w:val="22"/>
          <w:szCs w:val="22"/>
        </w:rPr>
      </w:pPr>
      <w:r w:rsidRPr="00865D7D">
        <w:rPr>
          <w:rFonts w:asciiTheme="minorHAnsi" w:hAnsiTheme="minorHAnsi" w:cstheme="minorHAnsi"/>
          <w:bCs w:val="0"/>
          <w:smallCaps/>
          <w:spacing w:val="20"/>
          <w:sz w:val="22"/>
          <w:szCs w:val="22"/>
        </w:rPr>
        <w:t>Control de Cambios</w:t>
      </w:r>
    </w:p>
    <w:p w14:paraId="131AF62D" w14:textId="77777777" w:rsidR="00150FAD" w:rsidRPr="00865D7D" w:rsidRDefault="00150FAD" w:rsidP="00150FAD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6"/>
        <w:gridCol w:w="765"/>
        <w:gridCol w:w="3900"/>
        <w:gridCol w:w="1954"/>
        <w:gridCol w:w="1952"/>
      </w:tblGrid>
      <w:tr w:rsidR="00150FAD" w:rsidRPr="00865D7D" w14:paraId="38FCCE90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DEAA" w14:textId="77777777" w:rsidR="00150FAD" w:rsidRPr="00865D7D" w:rsidRDefault="00150FAD" w:rsidP="009B5B17">
            <w:pPr>
              <w:jc w:val="center"/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C9B8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B66E4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2AE0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4722C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Aprobó</w:t>
            </w:r>
          </w:p>
        </w:tc>
      </w:tr>
      <w:tr w:rsidR="00150FAD" w:rsidRPr="00865D7D" w14:paraId="410850CA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D4D38" w14:textId="2FEB236B" w:rsidR="00150FAD" w:rsidRPr="00865D7D" w:rsidRDefault="00062519" w:rsidP="009B5B1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04/07</w:t>
            </w:r>
            <w:r w:rsidR="009E2781">
              <w:rPr>
                <w:rFonts w:cstheme="minorHAnsi"/>
                <w:sz w:val="20"/>
                <w:szCs w:val="20"/>
              </w:rPr>
              <w:t>/2018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2E31" w14:textId="77777777" w:rsidR="00150FAD" w:rsidRPr="00865D7D" w:rsidRDefault="009E2781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E745" w14:textId="640514AC" w:rsidR="00150FAD" w:rsidRPr="00865D7D" w:rsidRDefault="009E2781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Descripción del documento e identificación inicial de los servicios</w:t>
            </w:r>
            <w:r w:rsidR="00062519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F0E5" w14:textId="2B88E45E" w:rsidR="00150FAD" w:rsidRPr="00865D7D" w:rsidRDefault="009E2781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Gast</w:t>
            </w:r>
            <w:r w:rsidR="00322B5D">
              <w:rPr>
                <w:rFonts w:cstheme="minorHAnsi"/>
                <w:sz w:val="20"/>
                <w:szCs w:val="20"/>
              </w:rPr>
              <w:t>ó</w:t>
            </w:r>
            <w:r>
              <w:rPr>
                <w:rFonts w:cstheme="minorHAnsi"/>
                <w:sz w:val="20"/>
                <w:szCs w:val="20"/>
              </w:rPr>
              <w:t xml:space="preserve">n </w:t>
            </w:r>
            <w:r w:rsidR="00BA12DE">
              <w:rPr>
                <w:rFonts w:cstheme="minorHAnsi"/>
                <w:sz w:val="20"/>
                <w:szCs w:val="20"/>
              </w:rPr>
              <w:t xml:space="preserve">F. </w:t>
            </w:r>
            <w:r>
              <w:rPr>
                <w:rFonts w:cstheme="minorHAnsi"/>
                <w:sz w:val="20"/>
                <w:szCs w:val="20"/>
              </w:rPr>
              <w:t>Ramirez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6F30" w14:textId="77777777" w:rsidR="00150FAD" w:rsidRPr="00865D7D" w:rsidRDefault="00150FAD" w:rsidP="0072610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12DE" w:rsidRPr="00865D7D" w14:paraId="1CD398D7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11B6" w14:textId="6513D9FF" w:rsidR="00BA12DE" w:rsidRDefault="00BA12DE" w:rsidP="009B5B1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07/02/2019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3D5F" w14:textId="2372C6EE" w:rsidR="00BA12DE" w:rsidRDefault="00BA12DE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3F92" w14:textId="62ABEDB7" w:rsidR="00BA12DE" w:rsidRDefault="00BA12DE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Modificacion de servicios.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D0FB" w14:textId="0F626631" w:rsidR="00BA12DE" w:rsidRDefault="00BA12DE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Gast</w:t>
            </w:r>
            <w:r w:rsidR="00322B5D">
              <w:rPr>
                <w:rFonts w:cstheme="minorHAnsi"/>
                <w:sz w:val="20"/>
                <w:szCs w:val="20"/>
              </w:rPr>
              <w:t>ó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>n F. Ramirez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FA49" w14:textId="77777777" w:rsidR="00BA12DE" w:rsidRPr="00865D7D" w:rsidRDefault="00BA12DE" w:rsidP="0072610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71032BE" w14:textId="77777777" w:rsidR="00150FAD" w:rsidRPr="00865D7D" w:rsidRDefault="00150FAD" w:rsidP="00150FAD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z w:val="22"/>
          <w:szCs w:val="22"/>
        </w:rPr>
      </w:pPr>
    </w:p>
    <w:p w14:paraId="4377894D" w14:textId="77777777" w:rsidR="00150FAD" w:rsidRPr="00865D7D" w:rsidRDefault="00150FAD" w:rsidP="00116E8B">
      <w:pPr>
        <w:rPr>
          <w:rFonts w:cstheme="minorHAnsi"/>
          <w:b/>
          <w:smallCaps/>
          <w:szCs w:val="22"/>
          <w:u w:val="single"/>
        </w:rPr>
      </w:pPr>
    </w:p>
    <w:p w14:paraId="5BDB2690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163491E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58F8BF77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59D62194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6D31EE9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6C557296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2519C933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694861CC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18DCB8C3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66A8C8A9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7426E198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12A97B22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AE58505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222CD71A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2D44C275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41E4DD51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40B4BF7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406DE68C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53325BF4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4DFE8A57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390DF842" w14:textId="77777777" w:rsidR="00150FAD" w:rsidRPr="00865D7D" w:rsidRDefault="00150FAD" w:rsidP="00116E8B">
      <w:pPr>
        <w:rPr>
          <w:rFonts w:cstheme="minorHAnsi"/>
          <w:szCs w:val="22"/>
        </w:rPr>
      </w:pPr>
    </w:p>
    <w:p w14:paraId="67F9CED8" w14:textId="77777777" w:rsidR="00150FAD" w:rsidRPr="00865D7D" w:rsidRDefault="00150FAD" w:rsidP="00150FAD">
      <w:pPr>
        <w:jc w:val="center"/>
        <w:rPr>
          <w:rFonts w:cstheme="minorHAnsi"/>
          <w:szCs w:val="22"/>
        </w:rPr>
      </w:pPr>
    </w:p>
    <w:p w14:paraId="7581309F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865D7D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78334323" w14:textId="77777777" w:rsidR="00913D89" w:rsidRPr="00865D7D" w:rsidRDefault="00913D89" w:rsidP="00913D89">
      <w:pPr>
        <w:pStyle w:val="Heading1"/>
        <w:rPr>
          <w:rFonts w:cstheme="minorHAnsi"/>
          <w:sz w:val="22"/>
          <w:szCs w:val="22"/>
        </w:rPr>
      </w:pPr>
    </w:p>
    <w:p w14:paraId="61A38DD3" w14:textId="77777777" w:rsidR="00865D7D" w:rsidRDefault="00913D89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r w:rsidRPr="00865D7D">
        <w:rPr>
          <w:rFonts w:cstheme="minorHAnsi"/>
          <w:szCs w:val="22"/>
        </w:rPr>
        <w:fldChar w:fldCharType="begin"/>
      </w:r>
      <w:r w:rsidRPr="00865D7D">
        <w:rPr>
          <w:rFonts w:cstheme="minorHAnsi"/>
          <w:szCs w:val="22"/>
        </w:rPr>
        <w:instrText xml:space="preserve"> TOC \o "1-3" \h \z \u </w:instrText>
      </w:r>
      <w:r w:rsidRPr="00865D7D">
        <w:rPr>
          <w:rFonts w:cstheme="minorHAnsi"/>
          <w:szCs w:val="22"/>
        </w:rPr>
        <w:fldChar w:fldCharType="separate"/>
      </w:r>
      <w:hyperlink w:anchor="_Toc497908542" w:history="1">
        <w:r w:rsidR="00865D7D" w:rsidRPr="008115F7">
          <w:rPr>
            <w:rStyle w:val="Hyperlink"/>
            <w:noProof/>
          </w:rPr>
          <w:t>Introducción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_Toc497908542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5A84B815" w14:textId="77777777" w:rsidR="00865D7D" w:rsidRDefault="0065305F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3" w:history="1">
        <w:r w:rsidR="00865D7D" w:rsidRPr="008115F7">
          <w:rPr>
            <w:rStyle w:val="Hyperlink"/>
            <w:noProof/>
          </w:rPr>
          <w:t>Objetivos del Documento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_Toc497908543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3096F511" w14:textId="77777777" w:rsidR="00865D7D" w:rsidRDefault="0065305F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4" w:history="1">
        <w:r w:rsidR="00865D7D" w:rsidRPr="008115F7">
          <w:rPr>
            <w:rStyle w:val="Hyperlink"/>
            <w:noProof/>
          </w:rPr>
          <w:t>Definiciones y Abreviaturas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_Toc497908544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2A44552F" w14:textId="77777777" w:rsidR="00865D7D" w:rsidRDefault="0065305F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5" w:history="1">
        <w:r w:rsidR="00865D7D" w:rsidRPr="008115F7">
          <w:rPr>
            <w:rStyle w:val="Hyperlink"/>
            <w:noProof/>
          </w:rPr>
          <w:t>Procesos de Negocio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_Toc497908545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1A84B4E8" w14:textId="77777777" w:rsidR="00865D7D" w:rsidRDefault="0065305F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6" w:history="1">
        <w:r w:rsidR="00865D7D" w:rsidRPr="008115F7">
          <w:rPr>
            <w:rStyle w:val="Hyperlink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_Toc497908546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701CF109" w14:textId="77777777" w:rsidR="00865D7D" w:rsidRDefault="0065305F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7" w:history="1">
        <w:r w:rsidR="00865D7D" w:rsidRPr="008115F7">
          <w:rPr>
            <w:rStyle w:val="Hyperlink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_Toc497908547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2157CE6C" w14:textId="77777777" w:rsidR="00913D89" w:rsidRPr="00865D7D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b/>
          <w:bCs/>
          <w:szCs w:val="22"/>
        </w:rPr>
        <w:fldChar w:fldCharType="end"/>
      </w:r>
    </w:p>
    <w:p w14:paraId="4096CB4B" w14:textId="77777777" w:rsidR="00913D89" w:rsidRPr="00865D7D" w:rsidRDefault="00150FAD" w:rsidP="00865D7D">
      <w:pPr>
        <w:pStyle w:val="Heading1"/>
      </w:pPr>
      <w:r w:rsidRPr="00865D7D">
        <w:br w:type="page"/>
      </w:r>
      <w:bookmarkStart w:id="1" w:name="_Toc497908542"/>
      <w:r w:rsidR="00913D89" w:rsidRPr="00865D7D">
        <w:lastRenderedPageBreak/>
        <w:t>Introducción</w:t>
      </w:r>
      <w:bookmarkEnd w:id="1"/>
    </w:p>
    <w:p w14:paraId="7401CFB7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048A86A9" w14:textId="77777777" w:rsidR="00913D89" w:rsidRPr="00865D7D" w:rsidRDefault="00913D89" w:rsidP="00865D7D">
      <w:pPr>
        <w:pStyle w:val="Heading2"/>
      </w:pPr>
      <w:bookmarkStart w:id="2" w:name="_Toc497908543"/>
      <w:r w:rsidRPr="00865D7D">
        <w:t>Objetivos del Documento</w:t>
      </w:r>
      <w:bookmarkEnd w:id="2"/>
    </w:p>
    <w:p w14:paraId="2E93689A" w14:textId="17C41EDF" w:rsidR="00913D89" w:rsidRPr="00865D7D" w:rsidRDefault="009A74B0" w:rsidP="00116E8B">
      <w:pPr>
        <w:rPr>
          <w:rFonts w:cstheme="minorHAnsi"/>
          <w:szCs w:val="22"/>
        </w:rPr>
      </w:pPr>
      <w:r>
        <w:rPr>
          <w:rFonts w:cstheme="minorHAnsi"/>
          <w:szCs w:val="22"/>
        </w:rPr>
        <w:t>El objetivo de</w:t>
      </w:r>
      <w:r w:rsidR="00554657">
        <w:rPr>
          <w:rFonts w:cstheme="minorHAnsi"/>
          <w:szCs w:val="22"/>
        </w:rPr>
        <w:t xml:space="preserve"> este documento es identificar</w:t>
      </w:r>
      <w:r>
        <w:rPr>
          <w:rFonts w:cstheme="minorHAnsi"/>
          <w:szCs w:val="22"/>
        </w:rPr>
        <w:t xml:space="preserve"> los procesos</w:t>
      </w:r>
      <w:r w:rsidR="00554657">
        <w:rPr>
          <w:rFonts w:cstheme="minorHAnsi"/>
          <w:szCs w:val="22"/>
        </w:rPr>
        <w:t xml:space="preserve"> de negocio</w:t>
      </w:r>
      <w:r>
        <w:rPr>
          <w:rFonts w:cstheme="minorHAnsi"/>
          <w:szCs w:val="22"/>
        </w:rPr>
        <w:t xml:space="preserve"> que serán </w:t>
      </w:r>
      <w:r w:rsidR="00554657">
        <w:rPr>
          <w:rFonts w:cstheme="minorHAnsi"/>
          <w:szCs w:val="22"/>
        </w:rPr>
        <w:t>parte del sistema a desarrollar, definiendo objetivos y alcance de cada uno de ellos. Basados en estos procesos de negocio se identificarán y definirán los servicios necesarios para el funcionamiento del sistema, y se establecerán las operaciones relacionadas con cada uno de los servicios, sus propietarios y la tecnología que utilizarán para la comunicación de información.</w:t>
      </w:r>
    </w:p>
    <w:p w14:paraId="6820BA81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6F03BBCD" w14:textId="7D423599" w:rsidR="00913D89" w:rsidRPr="00554657" w:rsidRDefault="00913D89" w:rsidP="00554657">
      <w:pPr>
        <w:pStyle w:val="Heading2"/>
      </w:pPr>
      <w:bookmarkStart w:id="3" w:name="_Toc497908544"/>
      <w:r w:rsidRPr="00865D7D">
        <w:t>Definiciones y Abreviaturas</w:t>
      </w:r>
      <w:bookmarkEnd w:id="3"/>
    </w:p>
    <w:p w14:paraId="7D488D4C" w14:textId="59E10A41" w:rsidR="00913D89" w:rsidRPr="00865D7D" w:rsidRDefault="00554657" w:rsidP="00116E8B">
      <w:pPr>
        <w:rPr>
          <w:rFonts w:cstheme="minorHAnsi"/>
          <w:szCs w:val="22"/>
        </w:rPr>
      </w:pPr>
      <w:r>
        <w:rPr>
          <w:rFonts w:cstheme="minorHAnsi"/>
          <w:szCs w:val="22"/>
        </w:rPr>
        <w:t>-</w:t>
      </w:r>
    </w:p>
    <w:p w14:paraId="31EF3324" w14:textId="700F19A7" w:rsidR="00913D89" w:rsidRPr="00865D7D" w:rsidRDefault="00913D89" w:rsidP="00116E8B">
      <w:pPr>
        <w:rPr>
          <w:rFonts w:cstheme="minorHAnsi"/>
          <w:szCs w:val="22"/>
        </w:rPr>
      </w:pPr>
    </w:p>
    <w:p w14:paraId="4089AC5E" w14:textId="77777777" w:rsidR="00913D89" w:rsidRPr="00865D7D" w:rsidRDefault="00913D89" w:rsidP="00865D7D">
      <w:pPr>
        <w:pStyle w:val="Heading1"/>
      </w:pPr>
      <w:bookmarkStart w:id="4" w:name="_Toc497908545"/>
      <w:r w:rsidRPr="00865D7D">
        <w:t>Procesos de Negocio</w:t>
      </w:r>
      <w:bookmarkEnd w:id="4"/>
    </w:p>
    <w:p w14:paraId="7CA66624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16A964AC" w14:textId="7DBDAB2F" w:rsidR="00116E8B" w:rsidRPr="00865D7D" w:rsidRDefault="00116E8B" w:rsidP="00865D7D">
      <w:pPr>
        <w:pStyle w:val="Heading2"/>
      </w:pPr>
      <w:bookmarkStart w:id="5" w:name="_Toc497908546"/>
      <w:r w:rsidRPr="00865D7D">
        <w:t>Proceso de Negocio</w:t>
      </w:r>
      <w:r w:rsidR="00604FE1" w:rsidRPr="00865D7D">
        <w:t xml:space="preserve"> N°</w:t>
      </w:r>
      <w:bookmarkEnd w:id="5"/>
      <w:r w:rsidR="005A7644">
        <w:t>1</w:t>
      </w:r>
    </w:p>
    <w:p w14:paraId="7B87DC0B" w14:textId="77777777" w:rsidR="00116E8B" w:rsidRPr="00865D7D" w:rsidRDefault="00116E8B" w:rsidP="00116E8B">
      <w:pPr>
        <w:rPr>
          <w:rFonts w:cstheme="minorHAnsi"/>
          <w:b/>
          <w:szCs w:val="22"/>
        </w:rPr>
      </w:pPr>
    </w:p>
    <w:p w14:paraId="26118FBA" w14:textId="73CD092B" w:rsidR="00116E8B" w:rsidRPr="00865D7D" w:rsidRDefault="00116E8B" w:rsidP="00116E8B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Nombre</w:t>
      </w:r>
      <w:r w:rsidRPr="00865D7D">
        <w:rPr>
          <w:rFonts w:cstheme="minorHAnsi"/>
          <w:szCs w:val="22"/>
        </w:rPr>
        <w:t xml:space="preserve">: </w:t>
      </w:r>
      <w:r w:rsidR="00BA20CE">
        <w:rPr>
          <w:rFonts w:cstheme="minorHAnsi"/>
          <w:szCs w:val="22"/>
        </w:rPr>
        <w:t>Obtencion de Datos de Comercios</w:t>
      </w:r>
    </w:p>
    <w:p w14:paraId="0E8F1745" w14:textId="67EF71E9" w:rsidR="00913D89" w:rsidRPr="00865D7D" w:rsidRDefault="00913D89" w:rsidP="00116E8B">
      <w:pPr>
        <w:rPr>
          <w:rFonts w:cstheme="minorHAnsi"/>
          <w:szCs w:val="22"/>
        </w:rPr>
      </w:pPr>
    </w:p>
    <w:p w14:paraId="227C6BB0" w14:textId="67F1D501" w:rsidR="00116E8B" w:rsidRDefault="00116E8B" w:rsidP="00116E8B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Objetivos</w:t>
      </w:r>
      <w:r w:rsidRPr="00865D7D">
        <w:rPr>
          <w:rFonts w:cstheme="minorHAnsi"/>
          <w:szCs w:val="22"/>
        </w:rPr>
        <w:t>:</w:t>
      </w:r>
    </w:p>
    <w:p w14:paraId="43856DA4" w14:textId="7CB989A0" w:rsidR="00511D83" w:rsidRDefault="00511D83" w:rsidP="00511D83">
      <w:pPr>
        <w:pStyle w:val="ListParagraph"/>
        <w:numPr>
          <w:ilvl w:val="0"/>
          <w:numId w:val="33"/>
        </w:numPr>
        <w:rPr>
          <w:rFonts w:cstheme="minorHAnsi"/>
          <w:szCs w:val="22"/>
          <w:lang w:val="es-AR"/>
        </w:rPr>
      </w:pPr>
      <w:r>
        <w:rPr>
          <w:rFonts w:cstheme="minorHAnsi"/>
          <w:szCs w:val="22"/>
          <w:lang w:val="es-AR"/>
        </w:rPr>
        <w:t>Gestionar los datos referentes a productos</w:t>
      </w:r>
    </w:p>
    <w:p w14:paraId="73231E6F" w14:textId="259AA0CC" w:rsidR="00116E8B" w:rsidRPr="00F9680C" w:rsidRDefault="00511D83" w:rsidP="00116E8B">
      <w:pPr>
        <w:pStyle w:val="ListParagraph"/>
        <w:numPr>
          <w:ilvl w:val="0"/>
          <w:numId w:val="33"/>
        </w:numPr>
        <w:rPr>
          <w:rFonts w:cstheme="minorHAnsi"/>
          <w:szCs w:val="22"/>
          <w:lang w:val="es-AR"/>
        </w:rPr>
      </w:pPr>
      <w:r>
        <w:rPr>
          <w:rFonts w:cstheme="minorHAnsi"/>
          <w:szCs w:val="22"/>
          <w:lang w:val="es-AR"/>
        </w:rPr>
        <w:t>Gestion los datos referentes a ofertas.</w:t>
      </w:r>
    </w:p>
    <w:p w14:paraId="25537918" w14:textId="77777777" w:rsidR="00913D89" w:rsidRPr="00865D7D" w:rsidRDefault="00913D89" w:rsidP="00116E8B">
      <w:pPr>
        <w:rPr>
          <w:rFonts w:cstheme="minorHAnsi"/>
          <w:szCs w:val="22"/>
          <w:lang w:val="es-AR"/>
        </w:rPr>
      </w:pPr>
    </w:p>
    <w:p w14:paraId="42E81A5D" w14:textId="187538F5" w:rsidR="00F9680C" w:rsidRDefault="00116E8B" w:rsidP="00116E8B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Descripción</w:t>
      </w:r>
      <w:r w:rsidRPr="00865D7D">
        <w:rPr>
          <w:rFonts w:cstheme="minorHAnsi"/>
          <w:szCs w:val="22"/>
        </w:rPr>
        <w:t>:</w:t>
      </w:r>
      <w:r w:rsidR="00F9680C">
        <w:rPr>
          <w:rFonts w:cstheme="minorHAnsi"/>
          <w:szCs w:val="22"/>
        </w:rPr>
        <w:t xml:space="preserve"> Este proceso de negocio se encarga de especificar como será la obtención de los datos de productos y ofertas para mostrarlos en el sitio web. Tiene en cuenta </w:t>
      </w:r>
    </w:p>
    <w:p w14:paraId="759B3E5B" w14:textId="6416DC2E" w:rsidR="00913D89" w:rsidRPr="00865D7D" w:rsidRDefault="00913D89" w:rsidP="00116E8B">
      <w:pPr>
        <w:rPr>
          <w:rFonts w:cstheme="minorHAnsi"/>
          <w:szCs w:val="22"/>
          <w:lang w:val="es-AR"/>
        </w:rPr>
      </w:pPr>
    </w:p>
    <w:p w14:paraId="5FB4181A" w14:textId="77777777" w:rsidR="00116E8B" w:rsidRPr="00865D7D" w:rsidRDefault="00116E8B" w:rsidP="00116E8B">
      <w:pPr>
        <w:rPr>
          <w:rFonts w:cstheme="minorHAnsi"/>
          <w:b/>
          <w:szCs w:val="22"/>
          <w:u w:val="single"/>
        </w:rPr>
      </w:pPr>
      <w:r w:rsidRPr="00865D7D">
        <w:rPr>
          <w:rFonts w:cstheme="minorHAnsi"/>
          <w:b/>
          <w:szCs w:val="22"/>
          <w:u w:val="single"/>
          <w:lang w:val="es-AR"/>
        </w:rPr>
        <w:t>Servicios</w:t>
      </w:r>
    </w:p>
    <w:p w14:paraId="528F5329" w14:textId="2E88447C" w:rsidR="00F9680C" w:rsidRPr="00913D89" w:rsidRDefault="00F9680C" w:rsidP="00F9680C">
      <w:r w:rsidRPr="00913D89">
        <w:rPr>
          <w:i/>
        </w:rPr>
        <w:t>Identificador</w:t>
      </w:r>
      <w:r>
        <w:t>: Solicitar productos</w:t>
      </w:r>
    </w:p>
    <w:p w14:paraId="5F762B80" w14:textId="77777777" w:rsidR="00F9680C" w:rsidRPr="00913D89" w:rsidRDefault="00F9680C" w:rsidP="00F9680C"/>
    <w:p w14:paraId="536FC502" w14:textId="5BEA8A8A" w:rsidR="00F9680C" w:rsidRPr="00DF0719" w:rsidRDefault="00F9680C" w:rsidP="00F9680C">
      <w:pPr>
        <w:jc w:val="both"/>
      </w:pPr>
      <w:r w:rsidRPr="00913D89">
        <w:rPr>
          <w:i/>
        </w:rPr>
        <w:t>Descripción</w:t>
      </w:r>
      <w:r w:rsidRPr="00913D89">
        <w:t>:</w:t>
      </w:r>
      <w:r>
        <w:t xml:space="preserve"> Este servicio permite consultar a los comercios el listado de productos que tienen para la venta.</w:t>
      </w:r>
    </w:p>
    <w:p w14:paraId="01E5D312" w14:textId="77777777" w:rsidR="00F9680C" w:rsidRPr="00913D89" w:rsidRDefault="00F9680C" w:rsidP="00F9680C"/>
    <w:p w14:paraId="68DEF7E2" w14:textId="195EC5C3" w:rsidR="00F9680C" w:rsidRDefault="00F9680C" w:rsidP="00F9680C">
      <w:r w:rsidRPr="00913D89">
        <w:rPr>
          <w:i/>
        </w:rPr>
        <w:t>Ubicación</w:t>
      </w:r>
      <w:r>
        <w:t>: Comercios.</w:t>
      </w:r>
    </w:p>
    <w:p w14:paraId="249B6940" w14:textId="77777777" w:rsidR="001D0A7B" w:rsidRPr="00865D7D" w:rsidRDefault="001D0A7B" w:rsidP="001D0A7B">
      <w:pPr>
        <w:rPr>
          <w:rFonts w:cstheme="minorHAns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1931"/>
        <w:gridCol w:w="1917"/>
        <w:gridCol w:w="1920"/>
        <w:gridCol w:w="1935"/>
      </w:tblGrid>
      <w:tr w:rsidR="001D0A7B" w:rsidRPr="00865D7D" w14:paraId="1465F19F" w14:textId="77777777" w:rsidTr="001D0A7B">
        <w:tc>
          <w:tcPr>
            <w:tcW w:w="9628" w:type="dxa"/>
            <w:gridSpan w:val="5"/>
            <w:shd w:val="clear" w:color="auto" w:fill="BDD6EE" w:themeFill="accent5" w:themeFillTint="66"/>
          </w:tcPr>
          <w:p w14:paraId="79217A83" w14:textId="3666C84E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Operación</w:t>
            </w:r>
            <w:r w:rsidRPr="00865D7D">
              <w:rPr>
                <w:rFonts w:cstheme="minorHAnsi"/>
                <w:szCs w:val="22"/>
              </w:rPr>
              <w:t>:</w:t>
            </w:r>
            <w:r>
              <w:rPr>
                <w:rFonts w:cstheme="minorHAnsi"/>
                <w:szCs w:val="22"/>
              </w:rPr>
              <w:t xml:space="preserve"> Solicitud de Productos</w:t>
            </w:r>
          </w:p>
        </w:tc>
      </w:tr>
      <w:tr w:rsidR="001D0A7B" w:rsidRPr="00865D7D" w14:paraId="7C5E972B" w14:textId="77777777" w:rsidTr="001D0A7B">
        <w:tc>
          <w:tcPr>
            <w:tcW w:w="9628" w:type="dxa"/>
            <w:gridSpan w:val="5"/>
            <w:shd w:val="clear" w:color="auto" w:fill="auto"/>
          </w:tcPr>
          <w:p w14:paraId="25F32852" w14:textId="0AE6885C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Descripción:</w:t>
            </w:r>
            <w:r>
              <w:rPr>
                <w:rFonts w:cstheme="minorHAnsi"/>
                <w:szCs w:val="22"/>
              </w:rPr>
              <w:t xml:space="preserve"> Informa el listado de productos del comercio</w:t>
            </w:r>
          </w:p>
        </w:tc>
      </w:tr>
      <w:tr w:rsidR="001D0A7B" w:rsidRPr="00865D7D" w14:paraId="79E73F34" w14:textId="77777777" w:rsidTr="001D0A7B">
        <w:tc>
          <w:tcPr>
            <w:tcW w:w="9628" w:type="dxa"/>
            <w:gridSpan w:val="5"/>
            <w:shd w:val="clear" w:color="auto" w:fill="DEEAF6" w:themeFill="accent5" w:themeFillTint="33"/>
          </w:tcPr>
          <w:p w14:paraId="53DA5477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Solicitud</w:t>
            </w:r>
          </w:p>
        </w:tc>
      </w:tr>
      <w:tr w:rsidR="001D0A7B" w:rsidRPr="00865D7D" w14:paraId="0CEE11F6" w14:textId="77777777" w:rsidTr="001D0A7B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3770B643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A0CF24A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5DB80BCC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8A98851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1ADF8B42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016FB365" w14:textId="77777777" w:rsidTr="001D0A7B">
        <w:trPr>
          <w:trHeight w:val="202"/>
        </w:trPr>
        <w:tc>
          <w:tcPr>
            <w:tcW w:w="1925" w:type="dxa"/>
            <w:shd w:val="clear" w:color="auto" w:fill="auto"/>
          </w:tcPr>
          <w:p w14:paraId="18B9499D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31" w:type="dxa"/>
            <w:shd w:val="clear" w:color="auto" w:fill="auto"/>
          </w:tcPr>
          <w:p w14:paraId="1749C762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17" w:type="dxa"/>
            <w:shd w:val="clear" w:color="auto" w:fill="auto"/>
          </w:tcPr>
          <w:p w14:paraId="0472A8B0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20" w:type="dxa"/>
            <w:shd w:val="clear" w:color="auto" w:fill="auto"/>
          </w:tcPr>
          <w:p w14:paraId="3DBE1040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35" w:type="dxa"/>
            <w:shd w:val="clear" w:color="auto" w:fill="auto"/>
          </w:tcPr>
          <w:p w14:paraId="3F823673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</w:tr>
      <w:tr w:rsidR="001D0A7B" w:rsidRPr="00865D7D" w14:paraId="3C32FC42" w14:textId="77777777" w:rsidTr="001D0A7B">
        <w:tc>
          <w:tcPr>
            <w:tcW w:w="9628" w:type="dxa"/>
            <w:gridSpan w:val="5"/>
            <w:shd w:val="clear" w:color="auto" w:fill="DEEAF6" w:themeFill="accent5" w:themeFillTint="33"/>
          </w:tcPr>
          <w:p w14:paraId="3541E676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Respuesta</w:t>
            </w:r>
          </w:p>
        </w:tc>
      </w:tr>
      <w:tr w:rsidR="001D0A7B" w:rsidRPr="00865D7D" w14:paraId="4C50E339" w14:textId="77777777" w:rsidTr="001D0A7B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0B04489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E613AC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33186BB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AE8FE48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76FEFD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149AC054" w14:textId="77777777" w:rsidTr="001D0A7B">
        <w:trPr>
          <w:trHeight w:val="202"/>
        </w:trPr>
        <w:tc>
          <w:tcPr>
            <w:tcW w:w="1925" w:type="dxa"/>
            <w:shd w:val="clear" w:color="auto" w:fill="auto"/>
          </w:tcPr>
          <w:p w14:paraId="5629CC8F" w14:textId="43B9B2D3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Estado de respuesta</w:t>
            </w:r>
          </w:p>
        </w:tc>
        <w:tc>
          <w:tcPr>
            <w:tcW w:w="1931" w:type="dxa"/>
            <w:shd w:val="clear" w:color="auto" w:fill="auto"/>
          </w:tcPr>
          <w:p w14:paraId="1C997566" w14:textId="512E8D7F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7" w:type="dxa"/>
            <w:shd w:val="clear" w:color="auto" w:fill="auto"/>
          </w:tcPr>
          <w:p w14:paraId="46398FAA" w14:textId="551CB5A0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Numero Entero</w:t>
            </w:r>
          </w:p>
        </w:tc>
        <w:tc>
          <w:tcPr>
            <w:tcW w:w="1920" w:type="dxa"/>
            <w:shd w:val="clear" w:color="auto" w:fill="auto"/>
          </w:tcPr>
          <w:p w14:paraId="29493CC8" w14:textId="4970A8F8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14:paraId="594F1D34" w14:textId="77777777" w:rsidR="001D0A7B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0: Error</w:t>
            </w:r>
          </w:p>
          <w:p w14:paraId="79AD9E31" w14:textId="6CE6A71A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1: Exito</w:t>
            </w:r>
          </w:p>
        </w:tc>
      </w:tr>
      <w:tr w:rsidR="001D0A7B" w:rsidRPr="00865D7D" w14:paraId="642530F1" w14:textId="77777777" w:rsidTr="001D0A7B">
        <w:trPr>
          <w:trHeight w:val="202"/>
        </w:trPr>
        <w:tc>
          <w:tcPr>
            <w:tcW w:w="1925" w:type="dxa"/>
            <w:shd w:val="clear" w:color="auto" w:fill="auto"/>
          </w:tcPr>
          <w:p w14:paraId="0FD11A2E" w14:textId="5976BB45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Productos</w:t>
            </w:r>
          </w:p>
        </w:tc>
        <w:tc>
          <w:tcPr>
            <w:tcW w:w="1931" w:type="dxa"/>
            <w:shd w:val="clear" w:color="auto" w:fill="auto"/>
          </w:tcPr>
          <w:p w14:paraId="63E60B02" w14:textId="6F8AF8CC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7" w:type="dxa"/>
            <w:shd w:val="clear" w:color="auto" w:fill="auto"/>
          </w:tcPr>
          <w:p w14:paraId="0B4143B1" w14:textId="7AC2E428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JSON</w:t>
            </w:r>
          </w:p>
        </w:tc>
        <w:tc>
          <w:tcPr>
            <w:tcW w:w="1920" w:type="dxa"/>
            <w:shd w:val="clear" w:color="auto" w:fill="auto"/>
          </w:tcPr>
          <w:p w14:paraId="61CE895B" w14:textId="21B7B9A2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-</w:t>
            </w:r>
          </w:p>
        </w:tc>
        <w:tc>
          <w:tcPr>
            <w:tcW w:w="1935" w:type="dxa"/>
            <w:shd w:val="clear" w:color="auto" w:fill="auto"/>
          </w:tcPr>
          <w:p w14:paraId="4B7860C5" w14:textId="550A1125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{ prod_id: 1, nombre: “televisor”, precio: “10000.00”, …}</w:t>
            </w:r>
          </w:p>
        </w:tc>
      </w:tr>
    </w:tbl>
    <w:p w14:paraId="375B6AE3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4F1AA11C" w14:textId="77777777" w:rsidR="00116E8B" w:rsidRPr="00865D7D" w:rsidRDefault="00116E8B" w:rsidP="00604FE1">
      <w:pPr>
        <w:rPr>
          <w:rFonts w:cstheme="minorHAnsi"/>
          <w:szCs w:val="22"/>
        </w:rPr>
      </w:pPr>
    </w:p>
    <w:p w14:paraId="106DC42E" w14:textId="68F040F2" w:rsidR="001D0A7B" w:rsidRPr="00913D89" w:rsidRDefault="001D0A7B" w:rsidP="001D0A7B">
      <w:r w:rsidRPr="00913D89">
        <w:rPr>
          <w:i/>
        </w:rPr>
        <w:t>Identificador</w:t>
      </w:r>
      <w:r>
        <w:t>: Solicitar ofertas</w:t>
      </w:r>
    </w:p>
    <w:p w14:paraId="5E0BDBEC" w14:textId="77777777" w:rsidR="001D0A7B" w:rsidRPr="00913D89" w:rsidRDefault="001D0A7B" w:rsidP="001D0A7B"/>
    <w:p w14:paraId="0800C3F4" w14:textId="22434ED8" w:rsidR="001D0A7B" w:rsidRPr="00DF0719" w:rsidRDefault="001D0A7B" w:rsidP="001D0A7B">
      <w:pPr>
        <w:jc w:val="both"/>
      </w:pPr>
      <w:r w:rsidRPr="00913D89">
        <w:rPr>
          <w:i/>
        </w:rPr>
        <w:t>Descripción</w:t>
      </w:r>
      <w:r w:rsidRPr="00913D89">
        <w:t>:</w:t>
      </w:r>
      <w:r>
        <w:t xml:space="preserve"> Este servicio permite consultar a los comercios el listado de ofertas que tienen para la mostrar.</w:t>
      </w:r>
    </w:p>
    <w:p w14:paraId="206A2B9A" w14:textId="77777777" w:rsidR="001D0A7B" w:rsidRPr="00913D89" w:rsidRDefault="001D0A7B" w:rsidP="001D0A7B"/>
    <w:p w14:paraId="2417831F" w14:textId="77777777" w:rsidR="001D0A7B" w:rsidRDefault="001D0A7B" w:rsidP="001D0A7B">
      <w:r w:rsidRPr="00913D89">
        <w:rPr>
          <w:i/>
        </w:rPr>
        <w:t>Ubicación</w:t>
      </w:r>
      <w:r>
        <w:t>: Comercios.</w:t>
      </w:r>
    </w:p>
    <w:p w14:paraId="350DFD60" w14:textId="77777777" w:rsidR="001D0A7B" w:rsidRPr="00865D7D" w:rsidRDefault="001D0A7B" w:rsidP="001D0A7B">
      <w:pPr>
        <w:rPr>
          <w:rFonts w:cstheme="minorHAns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1931"/>
        <w:gridCol w:w="1917"/>
        <w:gridCol w:w="1920"/>
        <w:gridCol w:w="1935"/>
      </w:tblGrid>
      <w:tr w:rsidR="001D0A7B" w:rsidRPr="00865D7D" w14:paraId="3CD6995F" w14:textId="77777777" w:rsidTr="00117533">
        <w:tc>
          <w:tcPr>
            <w:tcW w:w="9628" w:type="dxa"/>
            <w:gridSpan w:val="5"/>
            <w:shd w:val="clear" w:color="auto" w:fill="BDD6EE" w:themeFill="accent5" w:themeFillTint="66"/>
          </w:tcPr>
          <w:p w14:paraId="74BE1FCB" w14:textId="4B57FAD4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Operación</w:t>
            </w:r>
            <w:r w:rsidRPr="00865D7D">
              <w:rPr>
                <w:rFonts w:cstheme="minorHAnsi"/>
                <w:szCs w:val="22"/>
              </w:rPr>
              <w:t>:</w:t>
            </w:r>
            <w:r>
              <w:rPr>
                <w:rFonts w:cstheme="minorHAnsi"/>
                <w:szCs w:val="22"/>
              </w:rPr>
              <w:t xml:space="preserve"> Solicitud de Ofertas</w:t>
            </w:r>
          </w:p>
        </w:tc>
      </w:tr>
      <w:tr w:rsidR="001D0A7B" w:rsidRPr="00865D7D" w14:paraId="50A61007" w14:textId="77777777" w:rsidTr="00117533">
        <w:tc>
          <w:tcPr>
            <w:tcW w:w="9628" w:type="dxa"/>
            <w:gridSpan w:val="5"/>
            <w:shd w:val="clear" w:color="auto" w:fill="auto"/>
          </w:tcPr>
          <w:p w14:paraId="0FC69746" w14:textId="1A48DBD5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Descripción:</w:t>
            </w:r>
            <w:r>
              <w:rPr>
                <w:rFonts w:cstheme="minorHAnsi"/>
                <w:szCs w:val="22"/>
              </w:rPr>
              <w:t xml:space="preserve"> Informa el listado de ofertas del comercio</w:t>
            </w:r>
          </w:p>
        </w:tc>
      </w:tr>
      <w:tr w:rsidR="001D0A7B" w:rsidRPr="00865D7D" w14:paraId="5A36EE04" w14:textId="77777777" w:rsidTr="00117533">
        <w:tc>
          <w:tcPr>
            <w:tcW w:w="9628" w:type="dxa"/>
            <w:gridSpan w:val="5"/>
            <w:shd w:val="clear" w:color="auto" w:fill="DEEAF6" w:themeFill="accent5" w:themeFillTint="33"/>
          </w:tcPr>
          <w:p w14:paraId="0DC1ADD8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Solicitud</w:t>
            </w:r>
          </w:p>
        </w:tc>
      </w:tr>
      <w:tr w:rsidR="001D0A7B" w:rsidRPr="00865D7D" w14:paraId="38216049" w14:textId="77777777" w:rsidTr="00117533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0855F24A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643CA46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057BBAA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6B3FA6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199E634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1FB72DBB" w14:textId="77777777" w:rsidTr="00117533">
        <w:trPr>
          <w:trHeight w:val="202"/>
        </w:trPr>
        <w:tc>
          <w:tcPr>
            <w:tcW w:w="1925" w:type="dxa"/>
            <w:shd w:val="clear" w:color="auto" w:fill="auto"/>
          </w:tcPr>
          <w:p w14:paraId="7377B30C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31" w:type="dxa"/>
            <w:shd w:val="clear" w:color="auto" w:fill="auto"/>
          </w:tcPr>
          <w:p w14:paraId="521CCE17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17" w:type="dxa"/>
            <w:shd w:val="clear" w:color="auto" w:fill="auto"/>
          </w:tcPr>
          <w:p w14:paraId="361B3693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20" w:type="dxa"/>
            <w:shd w:val="clear" w:color="auto" w:fill="auto"/>
          </w:tcPr>
          <w:p w14:paraId="4D0986A9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35" w:type="dxa"/>
            <w:shd w:val="clear" w:color="auto" w:fill="auto"/>
          </w:tcPr>
          <w:p w14:paraId="017FD26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</w:tr>
      <w:tr w:rsidR="001D0A7B" w:rsidRPr="00865D7D" w14:paraId="3E3A7759" w14:textId="77777777" w:rsidTr="00117533">
        <w:tc>
          <w:tcPr>
            <w:tcW w:w="9628" w:type="dxa"/>
            <w:gridSpan w:val="5"/>
            <w:shd w:val="clear" w:color="auto" w:fill="DEEAF6" w:themeFill="accent5" w:themeFillTint="33"/>
          </w:tcPr>
          <w:p w14:paraId="51622BE3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Respuesta</w:t>
            </w:r>
          </w:p>
        </w:tc>
      </w:tr>
      <w:tr w:rsidR="001D0A7B" w:rsidRPr="00865D7D" w14:paraId="29B9D722" w14:textId="77777777" w:rsidTr="00117533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64016540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49632E0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312A810F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6A5F371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7790B78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2B712CBF" w14:textId="77777777" w:rsidTr="00117533">
        <w:trPr>
          <w:trHeight w:val="202"/>
        </w:trPr>
        <w:tc>
          <w:tcPr>
            <w:tcW w:w="1925" w:type="dxa"/>
            <w:shd w:val="clear" w:color="auto" w:fill="auto"/>
          </w:tcPr>
          <w:p w14:paraId="597EF357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Estado de respuesta</w:t>
            </w:r>
          </w:p>
        </w:tc>
        <w:tc>
          <w:tcPr>
            <w:tcW w:w="1931" w:type="dxa"/>
            <w:shd w:val="clear" w:color="auto" w:fill="auto"/>
          </w:tcPr>
          <w:p w14:paraId="764A2F1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7" w:type="dxa"/>
            <w:shd w:val="clear" w:color="auto" w:fill="auto"/>
          </w:tcPr>
          <w:p w14:paraId="16FD6112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Numero Entero</w:t>
            </w:r>
          </w:p>
        </w:tc>
        <w:tc>
          <w:tcPr>
            <w:tcW w:w="1920" w:type="dxa"/>
            <w:shd w:val="clear" w:color="auto" w:fill="auto"/>
          </w:tcPr>
          <w:p w14:paraId="1181AF9B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14:paraId="373A8C66" w14:textId="77777777" w:rsidR="001D0A7B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0: Error</w:t>
            </w:r>
          </w:p>
          <w:p w14:paraId="5C28FCA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1: Exito</w:t>
            </w:r>
          </w:p>
        </w:tc>
      </w:tr>
      <w:tr w:rsidR="001D0A7B" w:rsidRPr="00865D7D" w14:paraId="639F7D7F" w14:textId="77777777" w:rsidTr="00117533">
        <w:trPr>
          <w:trHeight w:val="202"/>
        </w:trPr>
        <w:tc>
          <w:tcPr>
            <w:tcW w:w="1925" w:type="dxa"/>
            <w:shd w:val="clear" w:color="auto" w:fill="auto"/>
          </w:tcPr>
          <w:p w14:paraId="2FCE56F5" w14:textId="4E0E0362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Ofertas</w:t>
            </w:r>
          </w:p>
        </w:tc>
        <w:tc>
          <w:tcPr>
            <w:tcW w:w="1931" w:type="dxa"/>
            <w:shd w:val="clear" w:color="auto" w:fill="auto"/>
          </w:tcPr>
          <w:p w14:paraId="19EAB7FE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7" w:type="dxa"/>
            <w:shd w:val="clear" w:color="auto" w:fill="auto"/>
          </w:tcPr>
          <w:p w14:paraId="5CA14D9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JSON</w:t>
            </w:r>
          </w:p>
        </w:tc>
        <w:tc>
          <w:tcPr>
            <w:tcW w:w="1920" w:type="dxa"/>
            <w:shd w:val="clear" w:color="auto" w:fill="auto"/>
          </w:tcPr>
          <w:p w14:paraId="332A43D1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-</w:t>
            </w:r>
          </w:p>
        </w:tc>
        <w:tc>
          <w:tcPr>
            <w:tcW w:w="1935" w:type="dxa"/>
            <w:shd w:val="clear" w:color="auto" w:fill="auto"/>
          </w:tcPr>
          <w:p w14:paraId="777877F9" w14:textId="2D6B58DD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{ oferta_id: 1, url_imagen: “http://....”, …}</w:t>
            </w:r>
          </w:p>
        </w:tc>
      </w:tr>
    </w:tbl>
    <w:p w14:paraId="76B0A3BB" w14:textId="77777777" w:rsidR="008258A5" w:rsidRPr="00865D7D" w:rsidRDefault="008258A5" w:rsidP="00604FE1">
      <w:pPr>
        <w:rPr>
          <w:rFonts w:cstheme="minorHAnsi"/>
          <w:szCs w:val="22"/>
        </w:rPr>
      </w:pPr>
    </w:p>
    <w:p w14:paraId="71863497" w14:textId="77777777" w:rsidR="008258A5" w:rsidRPr="00865D7D" w:rsidRDefault="008258A5" w:rsidP="00604FE1">
      <w:pPr>
        <w:rPr>
          <w:rFonts w:cstheme="minorHAnsi"/>
          <w:szCs w:val="22"/>
        </w:rPr>
      </w:pPr>
    </w:p>
    <w:p w14:paraId="449C8834" w14:textId="6B1D6086" w:rsidR="00913D89" w:rsidRPr="00865D7D" w:rsidRDefault="00913D89" w:rsidP="00865D7D">
      <w:pPr>
        <w:pStyle w:val="Heading2"/>
      </w:pPr>
      <w:bookmarkStart w:id="6" w:name="_Toc497908547"/>
      <w:r w:rsidRPr="00865D7D">
        <w:t>Proceso de Negocio N°</w:t>
      </w:r>
      <w:bookmarkEnd w:id="6"/>
      <w:r w:rsidRPr="00865D7D">
        <w:t xml:space="preserve"> </w:t>
      </w:r>
      <w:r w:rsidR="00E93313">
        <w:t>2</w:t>
      </w:r>
    </w:p>
    <w:p w14:paraId="44221CC4" w14:textId="77777777" w:rsidR="00913D89" w:rsidRPr="00865D7D" w:rsidRDefault="00913D89" w:rsidP="00913D89">
      <w:pPr>
        <w:rPr>
          <w:rFonts w:cstheme="minorHAnsi"/>
          <w:b/>
          <w:szCs w:val="22"/>
        </w:rPr>
      </w:pPr>
    </w:p>
    <w:p w14:paraId="6BB657ED" w14:textId="6BC9038C" w:rsidR="00913D89" w:rsidRPr="00865D7D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Nombre</w:t>
      </w:r>
      <w:r w:rsidRPr="00865D7D">
        <w:rPr>
          <w:rFonts w:cstheme="minorHAnsi"/>
          <w:szCs w:val="22"/>
        </w:rPr>
        <w:t xml:space="preserve">: </w:t>
      </w:r>
      <w:r w:rsidR="00293D22" w:rsidRPr="00293D22">
        <w:rPr>
          <w:rFonts w:cstheme="minorHAnsi"/>
          <w:szCs w:val="22"/>
        </w:rPr>
        <w:t>Notificar transacciones pendientes</w:t>
      </w:r>
    </w:p>
    <w:p w14:paraId="48B59EB8" w14:textId="3111794D" w:rsidR="00913D89" w:rsidRPr="00865D7D" w:rsidRDefault="00913D89" w:rsidP="00913D89">
      <w:pPr>
        <w:rPr>
          <w:rFonts w:cstheme="minorHAnsi"/>
          <w:szCs w:val="22"/>
        </w:rPr>
      </w:pPr>
    </w:p>
    <w:p w14:paraId="7A96D933" w14:textId="1999F31E" w:rsidR="00913D89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Objetivos</w:t>
      </w:r>
      <w:r w:rsidRPr="00865D7D">
        <w:rPr>
          <w:rFonts w:cstheme="minorHAnsi"/>
          <w:szCs w:val="22"/>
        </w:rPr>
        <w:t>:</w:t>
      </w:r>
    </w:p>
    <w:p w14:paraId="288A5390" w14:textId="38942FCA" w:rsidR="00913D89" w:rsidRPr="00293D22" w:rsidRDefault="00913D89" w:rsidP="00913D89">
      <w:pPr>
        <w:pStyle w:val="ListParagraph"/>
        <w:numPr>
          <w:ilvl w:val="0"/>
          <w:numId w:val="33"/>
        </w:numPr>
        <w:rPr>
          <w:rFonts w:cstheme="minorHAnsi"/>
          <w:szCs w:val="22"/>
          <w:lang w:val="es-AR"/>
        </w:rPr>
      </w:pPr>
    </w:p>
    <w:p w14:paraId="5DB49214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</w:p>
    <w:p w14:paraId="7354F024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  <w:r w:rsidRPr="00865D7D">
        <w:rPr>
          <w:rFonts w:cstheme="minorHAnsi"/>
          <w:i/>
          <w:szCs w:val="22"/>
        </w:rPr>
        <w:t>Descripción</w:t>
      </w:r>
      <w:r w:rsidRPr="00865D7D">
        <w:rPr>
          <w:rFonts w:cstheme="minorHAnsi"/>
          <w:szCs w:val="22"/>
        </w:rPr>
        <w:t xml:space="preserve">: </w:t>
      </w:r>
    </w:p>
    <w:p w14:paraId="1C8D7DFB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</w:p>
    <w:p w14:paraId="7B26C50C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</w:p>
    <w:p w14:paraId="19624669" w14:textId="77777777" w:rsidR="00913D89" w:rsidRPr="00865D7D" w:rsidRDefault="00913D89" w:rsidP="00913D89">
      <w:pPr>
        <w:rPr>
          <w:rFonts w:cstheme="minorHAnsi"/>
          <w:b/>
          <w:szCs w:val="22"/>
          <w:u w:val="single"/>
        </w:rPr>
      </w:pPr>
      <w:r w:rsidRPr="00865D7D">
        <w:rPr>
          <w:rFonts w:cstheme="minorHAnsi"/>
          <w:b/>
          <w:szCs w:val="22"/>
          <w:u w:val="single"/>
          <w:lang w:val="es-AR"/>
        </w:rPr>
        <w:t>Servicios</w:t>
      </w:r>
    </w:p>
    <w:p w14:paraId="27C4FD98" w14:textId="38206062" w:rsidR="00293D22" w:rsidRPr="00B27F20" w:rsidRDefault="00293D22" w:rsidP="00293D22">
      <w:r>
        <w:t>Este proceso involucra sólo los servicios que se especifican en el subproceso de negocio 2.1</w:t>
      </w:r>
    </w:p>
    <w:p w14:paraId="4B417E98" w14:textId="77777777" w:rsidR="00293D22" w:rsidRDefault="00293D22" w:rsidP="00293D22">
      <w:pPr>
        <w:rPr>
          <w:lang w:val="es-AR"/>
        </w:rPr>
      </w:pPr>
    </w:p>
    <w:p w14:paraId="2AA266E9" w14:textId="49BEE161" w:rsidR="00293D22" w:rsidRDefault="00293D22" w:rsidP="00293D22">
      <w:pPr>
        <w:rPr>
          <w:lang w:val="es-AR"/>
        </w:rPr>
      </w:pPr>
      <w:r>
        <w:rPr>
          <w:b/>
          <w:lang w:val="es-AR"/>
        </w:rPr>
        <w:t>Subproceso de negocio 2.1</w:t>
      </w:r>
    </w:p>
    <w:p w14:paraId="700F8822" w14:textId="62435391" w:rsidR="00293D22" w:rsidRDefault="00293D22" w:rsidP="00293D22">
      <w:pPr>
        <w:rPr>
          <w:i/>
          <w:lang w:val="es-AR"/>
        </w:rPr>
      </w:pPr>
      <w:r>
        <w:rPr>
          <w:i/>
          <w:lang w:val="es-AR"/>
        </w:rPr>
        <w:t>Nombre</w:t>
      </w:r>
      <w:r w:rsidRPr="00B27F20">
        <w:rPr>
          <w:lang w:val="es-AR"/>
        </w:rPr>
        <w:t xml:space="preserve">: </w:t>
      </w:r>
      <w:r>
        <w:rPr>
          <w:i/>
          <w:lang w:val="es-AR"/>
        </w:rPr>
        <w:t xml:space="preserve">Notificar </w:t>
      </w:r>
      <w:r w:rsidR="004D02AC">
        <w:rPr>
          <w:i/>
          <w:lang w:val="es-AR"/>
        </w:rPr>
        <w:t>transacciones</w:t>
      </w:r>
    </w:p>
    <w:p w14:paraId="1EE67BC3" w14:textId="77777777" w:rsidR="00293D22" w:rsidRDefault="00293D22" w:rsidP="00293D22">
      <w:pPr>
        <w:rPr>
          <w:i/>
          <w:lang w:val="es-AR"/>
        </w:rPr>
      </w:pPr>
    </w:p>
    <w:p w14:paraId="0B26A19D" w14:textId="77777777" w:rsidR="00293D22" w:rsidRDefault="00293D22" w:rsidP="00293D22">
      <w:pPr>
        <w:rPr>
          <w:lang w:val="es-AR"/>
        </w:rPr>
      </w:pPr>
      <w:r>
        <w:rPr>
          <w:i/>
          <w:lang w:val="es-AR"/>
        </w:rPr>
        <w:t>Objetivos</w:t>
      </w:r>
      <w:r>
        <w:rPr>
          <w:lang w:val="es-AR"/>
        </w:rPr>
        <w:t>:</w:t>
      </w:r>
    </w:p>
    <w:p w14:paraId="0381E260" w14:textId="77777777" w:rsidR="00293D22" w:rsidRDefault="00293D22" w:rsidP="00293D22">
      <w:r w:rsidRPr="00913D89">
        <w:rPr>
          <w:b/>
          <w:u w:val="single"/>
          <w:lang w:val="es-AR"/>
        </w:rPr>
        <w:lastRenderedPageBreak/>
        <w:t>Servicios</w:t>
      </w:r>
    </w:p>
    <w:p w14:paraId="28D6312D" w14:textId="77777777" w:rsidR="00293D22" w:rsidRDefault="00293D22" w:rsidP="00293D22"/>
    <w:p w14:paraId="3C295CF2" w14:textId="098195EB" w:rsidR="00293D22" w:rsidRDefault="00293D22" w:rsidP="00293D22">
      <w:r w:rsidRPr="00913D89">
        <w:rPr>
          <w:i/>
        </w:rPr>
        <w:t>Identificador</w:t>
      </w:r>
      <w:r w:rsidRPr="00913D89">
        <w:t xml:space="preserve">: </w:t>
      </w:r>
      <w:r w:rsidR="000113E1">
        <w:t>Enviar notificacion de transacción</w:t>
      </w:r>
    </w:p>
    <w:p w14:paraId="6DC52F22" w14:textId="1D1A58F2" w:rsidR="00293D22" w:rsidRDefault="00293D22" w:rsidP="00293D22">
      <w:pPr>
        <w:rPr>
          <w:i/>
          <w:lang w:val="es-AR"/>
        </w:rPr>
      </w:pPr>
    </w:p>
    <w:p w14:paraId="40AE1021" w14:textId="7B773E8D" w:rsidR="00293D22" w:rsidRPr="00B27F20" w:rsidRDefault="00293D22" w:rsidP="00293D22">
      <w:pPr>
        <w:rPr>
          <w:lang w:val="es-AR"/>
        </w:rPr>
      </w:pPr>
      <w:r>
        <w:rPr>
          <w:i/>
          <w:lang w:val="es-AR"/>
        </w:rPr>
        <w:t>Descripción</w:t>
      </w:r>
      <w:r>
        <w:rPr>
          <w:lang w:val="es-AR"/>
        </w:rPr>
        <w:t xml:space="preserve">: </w:t>
      </w:r>
    </w:p>
    <w:p w14:paraId="7E21F13B" w14:textId="02190DA4" w:rsidR="00913D89" w:rsidRPr="00865D7D" w:rsidRDefault="00913D89" w:rsidP="00913D89">
      <w:pPr>
        <w:rPr>
          <w:rFonts w:cstheme="minorHAnsi"/>
          <w:szCs w:val="22"/>
        </w:rPr>
      </w:pPr>
    </w:p>
    <w:p w14:paraId="77306023" w14:textId="77777777" w:rsidR="00913D89" w:rsidRPr="00865D7D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Ubicación</w:t>
      </w:r>
      <w:r w:rsidRPr="00865D7D">
        <w:rPr>
          <w:rFonts w:cstheme="minorHAnsi"/>
          <w:szCs w:val="22"/>
        </w:rPr>
        <w:t xml:space="preserve">: </w:t>
      </w:r>
    </w:p>
    <w:p w14:paraId="15E51AB9" w14:textId="77777777" w:rsidR="00913D89" w:rsidRPr="00865D7D" w:rsidRDefault="00913D89" w:rsidP="00913D89">
      <w:pPr>
        <w:rPr>
          <w:rFonts w:cstheme="minorHAns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1916"/>
        <w:gridCol w:w="1918"/>
        <w:gridCol w:w="1932"/>
        <w:gridCol w:w="1937"/>
      </w:tblGrid>
      <w:tr w:rsidR="00865D7D" w:rsidRPr="00865D7D" w14:paraId="377E0861" w14:textId="77777777" w:rsidTr="006E24CE">
        <w:tc>
          <w:tcPr>
            <w:tcW w:w="9628" w:type="dxa"/>
            <w:gridSpan w:val="5"/>
            <w:shd w:val="clear" w:color="auto" w:fill="BDD6EE"/>
          </w:tcPr>
          <w:p w14:paraId="113EF65D" w14:textId="77777777" w:rsidR="00865D7D" w:rsidRPr="00865D7D" w:rsidRDefault="00865D7D" w:rsidP="00EC16D0">
            <w:pPr>
              <w:rPr>
                <w:rFonts w:cs="Calibri"/>
                <w:b/>
                <w:szCs w:val="22"/>
              </w:rPr>
            </w:pPr>
            <w:r w:rsidRPr="00865D7D">
              <w:rPr>
                <w:rFonts w:cs="Calibri"/>
                <w:b/>
                <w:szCs w:val="22"/>
              </w:rPr>
              <w:t>Operación</w:t>
            </w:r>
            <w:r w:rsidRPr="00865D7D">
              <w:rPr>
                <w:rFonts w:cs="Calibri"/>
                <w:szCs w:val="22"/>
              </w:rPr>
              <w:t>:</w:t>
            </w:r>
          </w:p>
        </w:tc>
      </w:tr>
      <w:tr w:rsidR="00865D7D" w:rsidRPr="00865D7D" w14:paraId="1AD04D18" w14:textId="77777777" w:rsidTr="006E24CE">
        <w:tc>
          <w:tcPr>
            <w:tcW w:w="9628" w:type="dxa"/>
            <w:gridSpan w:val="5"/>
            <w:shd w:val="clear" w:color="auto" w:fill="auto"/>
          </w:tcPr>
          <w:p w14:paraId="79144CB9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Descripción:</w:t>
            </w:r>
          </w:p>
        </w:tc>
      </w:tr>
      <w:tr w:rsidR="00865D7D" w:rsidRPr="00865D7D" w14:paraId="28453774" w14:textId="77777777" w:rsidTr="006E24CE">
        <w:tc>
          <w:tcPr>
            <w:tcW w:w="9628" w:type="dxa"/>
            <w:gridSpan w:val="5"/>
            <w:shd w:val="clear" w:color="auto" w:fill="DEEAF6"/>
          </w:tcPr>
          <w:p w14:paraId="442A5D2C" w14:textId="77777777" w:rsidR="00865D7D" w:rsidRPr="00865D7D" w:rsidRDefault="00865D7D" w:rsidP="00EC16D0">
            <w:pPr>
              <w:rPr>
                <w:rFonts w:cs="Calibri"/>
                <w:b/>
                <w:szCs w:val="22"/>
              </w:rPr>
            </w:pPr>
            <w:r w:rsidRPr="00865D7D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865D7D" w14:paraId="29CB77CD" w14:textId="77777777" w:rsidTr="006E24CE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026D2826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Campo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30A9E677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00FB209A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 de Dato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3D1E755C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548913DA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865D7D" w14:paraId="57775DC7" w14:textId="77777777" w:rsidTr="006E24CE">
        <w:trPr>
          <w:trHeight w:val="202"/>
        </w:trPr>
        <w:tc>
          <w:tcPr>
            <w:tcW w:w="1925" w:type="dxa"/>
            <w:shd w:val="clear" w:color="auto" w:fill="auto"/>
          </w:tcPr>
          <w:p w14:paraId="7DBFB2A2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6" w:type="dxa"/>
            <w:shd w:val="clear" w:color="auto" w:fill="auto"/>
          </w:tcPr>
          <w:p w14:paraId="3E34F5C6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8" w:type="dxa"/>
            <w:shd w:val="clear" w:color="auto" w:fill="auto"/>
          </w:tcPr>
          <w:p w14:paraId="10C58FC3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2" w:type="dxa"/>
            <w:shd w:val="clear" w:color="auto" w:fill="auto"/>
          </w:tcPr>
          <w:p w14:paraId="0628F5B9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7" w:type="dxa"/>
            <w:shd w:val="clear" w:color="auto" w:fill="auto"/>
          </w:tcPr>
          <w:p w14:paraId="6C67716D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865D7D" w14:paraId="344A4C16" w14:textId="77777777" w:rsidTr="006E24CE">
        <w:trPr>
          <w:trHeight w:val="202"/>
        </w:trPr>
        <w:tc>
          <w:tcPr>
            <w:tcW w:w="1925" w:type="dxa"/>
            <w:shd w:val="clear" w:color="auto" w:fill="auto"/>
          </w:tcPr>
          <w:p w14:paraId="19558CD0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6" w:type="dxa"/>
            <w:shd w:val="clear" w:color="auto" w:fill="auto"/>
          </w:tcPr>
          <w:p w14:paraId="0207C229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8" w:type="dxa"/>
            <w:shd w:val="clear" w:color="auto" w:fill="auto"/>
          </w:tcPr>
          <w:p w14:paraId="7EB05404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2" w:type="dxa"/>
            <w:shd w:val="clear" w:color="auto" w:fill="auto"/>
          </w:tcPr>
          <w:p w14:paraId="4D941557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7" w:type="dxa"/>
            <w:shd w:val="clear" w:color="auto" w:fill="auto"/>
          </w:tcPr>
          <w:p w14:paraId="45038D23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865D7D" w14:paraId="6F423958" w14:textId="77777777" w:rsidTr="006E24CE">
        <w:tc>
          <w:tcPr>
            <w:tcW w:w="9628" w:type="dxa"/>
            <w:gridSpan w:val="5"/>
            <w:shd w:val="clear" w:color="auto" w:fill="DEEAF6"/>
          </w:tcPr>
          <w:p w14:paraId="2155AFB3" w14:textId="77777777" w:rsidR="00865D7D" w:rsidRPr="00865D7D" w:rsidRDefault="00865D7D" w:rsidP="00EC16D0">
            <w:pPr>
              <w:rPr>
                <w:rFonts w:cs="Calibri"/>
                <w:b/>
                <w:szCs w:val="22"/>
              </w:rPr>
            </w:pPr>
            <w:r w:rsidRPr="00865D7D">
              <w:rPr>
                <w:rFonts w:cs="Calibri"/>
                <w:b/>
                <w:szCs w:val="22"/>
              </w:rPr>
              <w:t>Respuesta</w:t>
            </w:r>
          </w:p>
        </w:tc>
      </w:tr>
      <w:tr w:rsidR="00865D7D" w:rsidRPr="00865D7D" w14:paraId="26192EDC" w14:textId="77777777" w:rsidTr="006E24CE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5A9EE492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Campo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1CB39BC5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316B892B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 de Dato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0579FDBB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3407B0DF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Ejemplo de contenido del campo</w:t>
            </w:r>
          </w:p>
        </w:tc>
      </w:tr>
      <w:tr w:rsidR="0036074F" w:rsidRPr="00865D7D" w14:paraId="1600452E" w14:textId="77777777" w:rsidTr="006E24CE">
        <w:trPr>
          <w:trHeight w:val="202"/>
        </w:trPr>
        <w:tc>
          <w:tcPr>
            <w:tcW w:w="1925" w:type="dxa"/>
            <w:shd w:val="clear" w:color="auto" w:fill="auto"/>
          </w:tcPr>
          <w:p w14:paraId="2F276B37" w14:textId="7C198E65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Estado de respuesta</w:t>
            </w:r>
          </w:p>
        </w:tc>
        <w:tc>
          <w:tcPr>
            <w:tcW w:w="1916" w:type="dxa"/>
            <w:shd w:val="clear" w:color="auto" w:fill="auto"/>
          </w:tcPr>
          <w:p w14:paraId="1648E6CA" w14:textId="7B78A303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8" w:type="dxa"/>
            <w:shd w:val="clear" w:color="auto" w:fill="auto"/>
          </w:tcPr>
          <w:p w14:paraId="05CA83A4" w14:textId="5E12A0B3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Numero Entero</w:t>
            </w:r>
          </w:p>
        </w:tc>
        <w:tc>
          <w:tcPr>
            <w:tcW w:w="1932" w:type="dxa"/>
            <w:shd w:val="clear" w:color="auto" w:fill="auto"/>
          </w:tcPr>
          <w:p w14:paraId="4528DD28" w14:textId="0BABE18D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1937" w:type="dxa"/>
            <w:shd w:val="clear" w:color="auto" w:fill="auto"/>
          </w:tcPr>
          <w:p w14:paraId="5BF88EA0" w14:textId="77777777" w:rsidR="0036074F" w:rsidRDefault="0036074F" w:rsidP="0036074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0: Error</w:t>
            </w:r>
          </w:p>
          <w:p w14:paraId="4BB9124F" w14:textId="69847700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1: Exito</w:t>
            </w:r>
          </w:p>
        </w:tc>
      </w:tr>
    </w:tbl>
    <w:p w14:paraId="5C748C76" w14:textId="77777777" w:rsidR="006E24CE" w:rsidRDefault="006E24CE" w:rsidP="006E24CE">
      <w:pPr>
        <w:pStyle w:val="Heading2"/>
      </w:pPr>
    </w:p>
    <w:p w14:paraId="08B6E9F8" w14:textId="031F2253" w:rsidR="006E24CE" w:rsidRPr="00913D89" w:rsidRDefault="006E24CE" w:rsidP="006E24CE">
      <w:pPr>
        <w:pStyle w:val="Heading2"/>
      </w:pPr>
      <w:r w:rsidRPr="00913D89">
        <w:t xml:space="preserve">Proceso de Negocio N° </w:t>
      </w:r>
      <w:r>
        <w:t>3</w:t>
      </w:r>
    </w:p>
    <w:p w14:paraId="6C3A7BF9" w14:textId="77777777" w:rsidR="006E24CE" w:rsidRDefault="006E24CE" w:rsidP="006E24CE">
      <w:pPr>
        <w:rPr>
          <w:b/>
        </w:rPr>
      </w:pPr>
    </w:p>
    <w:p w14:paraId="1AB2F818" w14:textId="66CE52A7" w:rsidR="006E24CE" w:rsidRDefault="006E24CE" w:rsidP="006E24CE">
      <w:pPr>
        <w:rPr>
          <w:i/>
        </w:rPr>
      </w:pPr>
      <w:r w:rsidRPr="00913D89">
        <w:rPr>
          <w:i/>
        </w:rPr>
        <w:t>Nombre</w:t>
      </w:r>
      <w:r w:rsidRPr="00913D89">
        <w:t xml:space="preserve">: </w:t>
      </w:r>
      <w:r>
        <w:t xml:space="preserve">Login </w:t>
      </w:r>
      <w:r w:rsidR="00D91C68">
        <w:t>de A</w:t>
      </w:r>
      <w:r>
        <w:t>dministradores</w:t>
      </w:r>
    </w:p>
    <w:p w14:paraId="5EE47547" w14:textId="77777777" w:rsidR="006E24CE" w:rsidRDefault="006E24CE" w:rsidP="006E24CE">
      <w:pPr>
        <w:rPr>
          <w:i/>
        </w:rPr>
      </w:pPr>
    </w:p>
    <w:p w14:paraId="7D740659" w14:textId="77777777" w:rsidR="006E24CE" w:rsidRDefault="006E24CE" w:rsidP="006E24CE">
      <w:pPr>
        <w:rPr>
          <w:lang w:val="es-AR"/>
        </w:rPr>
      </w:pPr>
      <w:r>
        <w:rPr>
          <w:i/>
          <w:lang w:val="es-AR"/>
        </w:rPr>
        <w:t>Objetivos</w:t>
      </w:r>
      <w:r>
        <w:rPr>
          <w:lang w:val="es-AR"/>
        </w:rPr>
        <w:t>:</w:t>
      </w:r>
    </w:p>
    <w:p w14:paraId="67247133" w14:textId="77777777" w:rsidR="006E24CE" w:rsidRDefault="006E24CE" w:rsidP="006E24CE">
      <w:pPr>
        <w:rPr>
          <w:lang w:val="es-AR"/>
        </w:rPr>
      </w:pPr>
    </w:p>
    <w:p w14:paraId="339CE985" w14:textId="6973B93C" w:rsidR="006E24CE" w:rsidRPr="006E24CE" w:rsidRDefault="006E24CE" w:rsidP="006E24CE">
      <w:pPr>
        <w:pStyle w:val="ListParagraph"/>
        <w:numPr>
          <w:ilvl w:val="0"/>
          <w:numId w:val="32"/>
        </w:numPr>
        <w:rPr>
          <w:lang w:val="es-AR"/>
        </w:rPr>
      </w:pPr>
      <w:r>
        <w:rPr>
          <w:lang w:val="es-AR"/>
        </w:rPr>
        <w:t>Ser invocado en el momento que los administradores desean ingresar al sistema</w:t>
      </w:r>
      <w:r w:rsidRPr="006E24CE">
        <w:rPr>
          <w:lang w:val="es-AR"/>
        </w:rPr>
        <w:t>.</w:t>
      </w:r>
    </w:p>
    <w:p w14:paraId="25B76FDB" w14:textId="77777777" w:rsidR="006E24CE" w:rsidRPr="00B27F20" w:rsidRDefault="006E24CE" w:rsidP="006E24CE">
      <w:pPr>
        <w:pStyle w:val="ListParagraph"/>
        <w:numPr>
          <w:ilvl w:val="0"/>
          <w:numId w:val="32"/>
        </w:numPr>
        <w:rPr>
          <w:lang w:val="es-AR"/>
        </w:rPr>
      </w:pPr>
      <w:r>
        <w:rPr>
          <w:lang w:val="es-AR"/>
        </w:rPr>
        <w:t>Llevar a cabo un control de inicios de sesión y de posibles errores y bloqueos.</w:t>
      </w:r>
    </w:p>
    <w:p w14:paraId="094AE48D" w14:textId="225FE64D" w:rsidR="006E24CE" w:rsidRDefault="006E24CE" w:rsidP="006E24CE">
      <w:pPr>
        <w:rPr>
          <w:i/>
          <w:lang w:val="es-AR"/>
        </w:rPr>
      </w:pPr>
    </w:p>
    <w:p w14:paraId="192EAD59" w14:textId="320CC60B" w:rsidR="006E24CE" w:rsidRPr="00B27F20" w:rsidRDefault="006E24CE" w:rsidP="000A4780">
      <w:pPr>
        <w:jc w:val="both"/>
        <w:rPr>
          <w:lang w:val="es-AR"/>
        </w:rPr>
      </w:pPr>
      <w:r>
        <w:rPr>
          <w:i/>
          <w:lang w:val="es-AR"/>
        </w:rPr>
        <w:t>Descripción</w:t>
      </w:r>
      <w:r>
        <w:rPr>
          <w:lang w:val="es-AR"/>
        </w:rPr>
        <w:t xml:space="preserve">: </w:t>
      </w:r>
      <w:r w:rsidR="000A4780">
        <w:rPr>
          <w:lang w:val="es-AR"/>
        </w:rPr>
        <w:t>El objetivo de este proceso es ser invocado cuando un administrador intenta iniciar sesión. Indica el flujo de datos que permite el control de inicios de sesión invalidos y bloqueos temporales cuando se repite el logueo fallido varias veces.</w:t>
      </w:r>
    </w:p>
    <w:p w14:paraId="03E6CBAC" w14:textId="17962C1C" w:rsidR="006E24CE" w:rsidRDefault="006E24CE" w:rsidP="006E24CE">
      <w:pPr>
        <w:rPr>
          <w:i/>
        </w:rPr>
      </w:pPr>
    </w:p>
    <w:p w14:paraId="482036B6" w14:textId="77777777" w:rsidR="006E24CE" w:rsidRDefault="006E24CE" w:rsidP="006E24CE">
      <w:r w:rsidRPr="00913D89">
        <w:rPr>
          <w:b/>
          <w:u w:val="single"/>
          <w:lang w:val="es-AR"/>
        </w:rPr>
        <w:t>Servicios</w:t>
      </w:r>
    </w:p>
    <w:p w14:paraId="16DFCAEC" w14:textId="77777777" w:rsidR="006E24CE" w:rsidRDefault="006E24CE" w:rsidP="006E24CE"/>
    <w:p w14:paraId="064B2C61" w14:textId="5991A626" w:rsidR="008E3CE5" w:rsidRDefault="006E24CE" w:rsidP="00604FE1">
      <w:pPr>
        <w:rPr>
          <w:rFonts w:cstheme="minorHAnsi"/>
          <w:szCs w:val="22"/>
        </w:rPr>
      </w:pPr>
      <w:r>
        <w:rPr>
          <w:i/>
        </w:rPr>
        <w:t>Este proceso de negocio no hace uso de servicios</w:t>
      </w:r>
    </w:p>
    <w:p w14:paraId="5BCEE87D" w14:textId="2BB9E724" w:rsidR="008E3CE5" w:rsidRDefault="008E3CE5" w:rsidP="00604FE1">
      <w:pPr>
        <w:rPr>
          <w:rFonts w:cstheme="minorHAnsi"/>
          <w:szCs w:val="22"/>
        </w:rPr>
      </w:pPr>
    </w:p>
    <w:p w14:paraId="4E05BCA8" w14:textId="77777777" w:rsidR="008E3CE5" w:rsidRDefault="008E3CE5" w:rsidP="008E3CE5">
      <w:pPr>
        <w:rPr>
          <w:rFonts w:cs="Times New Roman"/>
          <w:szCs w:val="20"/>
        </w:rPr>
      </w:pPr>
    </w:p>
    <w:p w14:paraId="50F29B42" w14:textId="77777777" w:rsidR="008E3CE5" w:rsidRDefault="008E3CE5" w:rsidP="008E3CE5">
      <w:pPr>
        <w:rPr>
          <w:lang w:val="es-AR"/>
        </w:rPr>
      </w:pPr>
    </w:p>
    <w:p w14:paraId="03BBAF96" w14:textId="42A1C642" w:rsidR="008205BB" w:rsidRPr="00913D89" w:rsidRDefault="008205BB" w:rsidP="008205BB">
      <w:pPr>
        <w:pStyle w:val="Heading2"/>
      </w:pPr>
      <w:bookmarkStart w:id="7" w:name="_Toc472370743"/>
      <w:r w:rsidRPr="00913D89">
        <w:t xml:space="preserve">Proceso de Negocio N° </w:t>
      </w:r>
      <w:bookmarkEnd w:id="7"/>
      <w:r>
        <w:t>4</w:t>
      </w:r>
    </w:p>
    <w:p w14:paraId="524BBB7F" w14:textId="77777777" w:rsidR="008205BB" w:rsidRDefault="008205BB" w:rsidP="008205BB">
      <w:pPr>
        <w:rPr>
          <w:b/>
        </w:rPr>
      </w:pPr>
    </w:p>
    <w:p w14:paraId="3E64E535" w14:textId="21E55826" w:rsidR="008205BB" w:rsidRDefault="008205BB" w:rsidP="008205BB">
      <w:pPr>
        <w:rPr>
          <w:i/>
        </w:rPr>
      </w:pPr>
      <w:r w:rsidRPr="00913D89">
        <w:rPr>
          <w:i/>
        </w:rPr>
        <w:t>Nombre</w:t>
      </w:r>
      <w:r w:rsidRPr="00913D89">
        <w:t xml:space="preserve">: </w:t>
      </w:r>
      <w:r>
        <w:t>Compra</w:t>
      </w:r>
      <w:r w:rsidR="00C04E66">
        <w:t xml:space="preserve"> de producto</w:t>
      </w:r>
    </w:p>
    <w:p w14:paraId="3FB9F593" w14:textId="77777777" w:rsidR="008205BB" w:rsidRDefault="008205BB" w:rsidP="008205BB">
      <w:pPr>
        <w:rPr>
          <w:i/>
        </w:rPr>
      </w:pPr>
    </w:p>
    <w:p w14:paraId="5C0EE1A4" w14:textId="0A4845E1" w:rsidR="008205BB" w:rsidRDefault="008205BB" w:rsidP="008205BB">
      <w:pPr>
        <w:rPr>
          <w:lang w:val="es-AR"/>
        </w:rPr>
      </w:pPr>
      <w:r>
        <w:rPr>
          <w:i/>
          <w:lang w:val="es-AR"/>
        </w:rPr>
        <w:t>Objetivos</w:t>
      </w:r>
      <w:r>
        <w:rPr>
          <w:lang w:val="es-AR"/>
        </w:rPr>
        <w:t>:</w:t>
      </w:r>
      <w:r w:rsidR="002518BA">
        <w:rPr>
          <w:lang w:val="es-AR"/>
        </w:rPr>
        <w:t xml:space="preserve"> </w:t>
      </w:r>
    </w:p>
    <w:p w14:paraId="463AD927" w14:textId="76736EA9" w:rsidR="008205BB" w:rsidRDefault="008205BB" w:rsidP="008205BB">
      <w:pPr>
        <w:rPr>
          <w:i/>
          <w:lang w:val="es-AR"/>
        </w:rPr>
      </w:pPr>
    </w:p>
    <w:p w14:paraId="5AA97F10" w14:textId="061FCA8E" w:rsidR="008205BB" w:rsidRPr="00B27F20" w:rsidRDefault="008205BB" w:rsidP="008205BB">
      <w:pPr>
        <w:jc w:val="both"/>
        <w:rPr>
          <w:lang w:val="es-AR"/>
        </w:rPr>
      </w:pPr>
      <w:r>
        <w:rPr>
          <w:i/>
          <w:lang w:val="es-AR"/>
        </w:rPr>
        <w:t>Descripción</w:t>
      </w:r>
      <w:r>
        <w:rPr>
          <w:lang w:val="es-AR"/>
        </w:rPr>
        <w:t xml:space="preserve">: </w:t>
      </w:r>
      <w:r w:rsidR="002518BA">
        <w:rPr>
          <w:lang w:val="es-AR"/>
        </w:rPr>
        <w:t>El objetivo de este proceso es describir el flujo de datos cuando un usuario decide comprar un producto luego de haber navegado y buscado el producto deseado. Tiene en cuenta el logueo y registro de usuarios, la notificacion de transacciones al comercio y el redireccionamiento al sitio del comercios.</w:t>
      </w:r>
    </w:p>
    <w:p w14:paraId="0E033926" w14:textId="77777777" w:rsidR="008205BB" w:rsidRDefault="008205BB" w:rsidP="008205BB">
      <w:pPr>
        <w:rPr>
          <w:i/>
        </w:rPr>
      </w:pPr>
    </w:p>
    <w:p w14:paraId="2CB42838" w14:textId="77777777" w:rsidR="008205BB" w:rsidRDefault="008205BB" w:rsidP="008205BB">
      <w:r w:rsidRPr="00913D89">
        <w:rPr>
          <w:b/>
          <w:u w:val="single"/>
          <w:lang w:val="es-AR"/>
        </w:rPr>
        <w:t>Servicios</w:t>
      </w:r>
    </w:p>
    <w:p w14:paraId="1677B5C7" w14:textId="77777777" w:rsidR="008205BB" w:rsidRDefault="008205BB" w:rsidP="008205BB"/>
    <w:p w14:paraId="09854712" w14:textId="0A50BCC4" w:rsidR="008205BB" w:rsidRDefault="008205BB" w:rsidP="008205BB">
      <w:pPr>
        <w:rPr>
          <w:i/>
        </w:rPr>
      </w:pPr>
      <w:r w:rsidRPr="00913D89">
        <w:rPr>
          <w:i/>
        </w:rPr>
        <w:t>Identificador</w:t>
      </w:r>
      <w:r w:rsidRPr="00913D89">
        <w:t xml:space="preserve">: </w:t>
      </w:r>
      <w:r w:rsidR="00C04E66">
        <w:t>Notificar transacciones</w:t>
      </w:r>
      <w:r w:rsidR="004D02AC">
        <w:t xml:space="preserve"> </w:t>
      </w:r>
      <w:r w:rsidR="004D02AC">
        <w:sym w:font="Wingdings" w:char="F0E0"/>
      </w:r>
      <w:r w:rsidR="004D02AC">
        <w:t xml:space="preserve"> Definido en Proceso de Negocio Nº2.1</w:t>
      </w:r>
    </w:p>
    <w:p w14:paraId="15E520DB" w14:textId="77777777" w:rsidR="008E3CE5" w:rsidRPr="00865D7D" w:rsidRDefault="008E3CE5" w:rsidP="00604FE1">
      <w:pPr>
        <w:rPr>
          <w:rFonts w:cstheme="minorHAnsi"/>
          <w:szCs w:val="22"/>
        </w:rPr>
      </w:pPr>
    </w:p>
    <w:sectPr w:rsidR="008E3CE5" w:rsidRPr="00865D7D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CCD90" w14:textId="77777777" w:rsidR="0065305F" w:rsidRDefault="0065305F">
      <w:r>
        <w:separator/>
      </w:r>
    </w:p>
  </w:endnote>
  <w:endnote w:type="continuationSeparator" w:id="0">
    <w:p w14:paraId="3193D20D" w14:textId="77777777" w:rsidR="0065305F" w:rsidRDefault="0065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9C032" w14:textId="77777777" w:rsidR="006D0052" w:rsidRDefault="006D00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9F1AEC" w14:textId="77777777" w:rsidR="006D0052" w:rsidRDefault="006D0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04478" w14:textId="77777777" w:rsidR="006D0052" w:rsidRPr="00DC1146" w:rsidRDefault="006D0052">
    <w:pPr>
      <w:pStyle w:val="Footer"/>
      <w:framePr w:wrap="around" w:vAnchor="text" w:hAnchor="margin" w:xAlign="center" w:y="1"/>
      <w:rPr>
        <w:rStyle w:val="PageNumber"/>
        <w:sz w:val="20"/>
        <w:szCs w:val="20"/>
        <w:lang w:val="en-US"/>
      </w:rPr>
    </w:pPr>
    <w:r w:rsidRPr="00DC1146">
      <w:rPr>
        <w:rStyle w:val="PageNumber"/>
        <w:sz w:val="20"/>
        <w:szCs w:val="20"/>
      </w:rPr>
      <w:t xml:space="preserve">Página </w:t>
    </w:r>
    <w:r w:rsidRPr="00DC1146">
      <w:rPr>
        <w:rStyle w:val="PageNumber"/>
        <w:sz w:val="20"/>
        <w:szCs w:val="20"/>
      </w:rPr>
      <w:fldChar w:fldCharType="begin"/>
    </w:r>
    <w:r w:rsidRPr="00DC1146">
      <w:rPr>
        <w:rStyle w:val="PageNumber"/>
        <w:sz w:val="20"/>
        <w:szCs w:val="20"/>
      </w:rPr>
      <w:instrText xml:space="preserve">PAGE  </w:instrText>
    </w:r>
    <w:r w:rsidRPr="00DC1146">
      <w:rPr>
        <w:rStyle w:val="PageNumber"/>
        <w:sz w:val="20"/>
        <w:szCs w:val="20"/>
      </w:rPr>
      <w:fldChar w:fldCharType="separate"/>
    </w:r>
    <w:r w:rsidR="00DC1146">
      <w:rPr>
        <w:rStyle w:val="PageNumber"/>
        <w:noProof/>
        <w:sz w:val="20"/>
        <w:szCs w:val="20"/>
      </w:rPr>
      <w:t>5</w:t>
    </w:r>
    <w:r w:rsidRPr="00DC1146">
      <w:rPr>
        <w:rStyle w:val="PageNumber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C1146" w14:paraId="452C4DBC" w14:textId="77777777">
      <w:tc>
        <w:tcPr>
          <w:tcW w:w="3490" w:type="dxa"/>
        </w:tcPr>
        <w:p w14:paraId="387F9366" w14:textId="77777777" w:rsidR="006D0052" w:rsidRPr="00DC1146" w:rsidRDefault="00150FAD" w:rsidP="00150FAD">
          <w:pPr>
            <w:pStyle w:val="Footer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DC1146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2700" w:type="dxa"/>
        </w:tcPr>
        <w:p w14:paraId="114687CD" w14:textId="77777777" w:rsidR="006D0052" w:rsidRPr="00DC1146" w:rsidRDefault="006D0052">
          <w:pPr>
            <w:pStyle w:val="Footer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59D46B7C" w14:textId="77777777" w:rsidR="006D0052" w:rsidRPr="00DC1146" w:rsidRDefault="006D0052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C1146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1264B" w14:textId="77777777" w:rsidR="0065305F" w:rsidRDefault="0065305F">
      <w:r>
        <w:separator/>
      </w:r>
    </w:p>
  </w:footnote>
  <w:footnote w:type="continuationSeparator" w:id="0">
    <w:p w14:paraId="1E3B1F05" w14:textId="77777777" w:rsidR="0065305F" w:rsidRDefault="00653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0052" w14:paraId="00FD6CA0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45E6EE3" w14:textId="77777777" w:rsidR="006D0052" w:rsidRPr="00865D7D" w:rsidRDefault="0010769B" w:rsidP="00354E61">
          <w:pPr>
            <w:jc w:val="center"/>
            <w:rPr>
              <w:rFonts w:cstheme="minorHAnsi"/>
              <w:smallCaps/>
              <w:sz w:val="20"/>
              <w:szCs w:val="20"/>
            </w:rPr>
          </w:pPr>
          <w:r>
            <w:rPr>
              <w:rFonts w:cstheme="minorHAnsi"/>
              <w:noProof/>
              <w:sz w:val="20"/>
              <w:szCs w:val="20"/>
              <w:lang w:val="es-AR" w:eastAsia="es-AR"/>
            </w:rPr>
            <w:drawing>
              <wp:inline distT="0" distB="0" distL="0" distR="0" wp14:anchorId="1C6478A1" wp14:editId="55748B48">
                <wp:extent cx="561340" cy="781685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D0BF66" w14:textId="77777777" w:rsidR="006D0052" w:rsidRPr="00865D7D" w:rsidRDefault="006D0052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>Ingeniería en Informática – Plan 2003</w:t>
          </w:r>
        </w:p>
        <w:p w14:paraId="244B8A17" w14:textId="77777777" w:rsidR="006D0052" w:rsidRPr="00865D7D" w:rsidRDefault="006D0052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14:paraId="2A59B67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3CE88E" w14:textId="77777777" w:rsidR="00150FAD" w:rsidRPr="00865D7D" w:rsidRDefault="00150FAD" w:rsidP="00150FAD">
          <w:pPr>
            <w:jc w:val="center"/>
            <w:rPr>
              <w:rFonts w:cstheme="minorHAns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CB24C6D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</w:p>
        <w:p w14:paraId="5349C5C4" w14:textId="77777777" w:rsidR="00BA12DE" w:rsidRPr="008459E2" w:rsidRDefault="00BA12DE" w:rsidP="00BA12DE">
          <w:pPr>
            <w:rPr>
              <w:smallCaps/>
              <w:sz w:val="20"/>
              <w:szCs w:val="20"/>
            </w:rPr>
          </w:pPr>
          <w:r w:rsidRPr="008459E2">
            <w:rPr>
              <w:smallCaps/>
              <w:sz w:val="20"/>
              <w:szCs w:val="20"/>
              <w:u w:val="single"/>
            </w:rPr>
            <w:t>Proyecto</w:t>
          </w:r>
          <w:r w:rsidRPr="008459E2">
            <w:rPr>
              <w:smallCaps/>
              <w:sz w:val="20"/>
              <w:szCs w:val="20"/>
            </w:rPr>
            <w:t>:</w:t>
          </w:r>
          <w:r>
            <w:rPr>
              <w:smallCaps/>
              <w:sz w:val="20"/>
              <w:szCs w:val="20"/>
            </w:rPr>
            <w:t xml:space="preserve"> Mi Asistente de Compras de Electrodomésticos Online</w:t>
          </w:r>
        </w:p>
        <w:p w14:paraId="6C58F4F4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</w:p>
        <w:p w14:paraId="2BBA226A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>Procesos y Servicios</w:t>
          </w:r>
        </w:p>
        <w:p w14:paraId="1EC6F408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8CA13C" w14:textId="1A33074D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 xml:space="preserve">Versión: </w:t>
          </w:r>
          <w:r w:rsidR="009E2781">
            <w:rPr>
              <w:rFonts w:cstheme="minorHAnsi"/>
              <w:smallCaps/>
              <w:sz w:val="20"/>
              <w:szCs w:val="20"/>
            </w:rPr>
            <w:t>1.</w:t>
          </w:r>
          <w:r w:rsidR="00BA12DE">
            <w:rPr>
              <w:rFonts w:cstheme="minorHAnsi"/>
              <w:smallCaps/>
              <w:sz w:val="20"/>
              <w:szCs w:val="20"/>
            </w:rPr>
            <w:t>1</w:t>
          </w:r>
        </w:p>
        <w:p w14:paraId="1B125BD5" w14:textId="16A81402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 xml:space="preserve">Vigencia: </w:t>
          </w:r>
          <w:r w:rsidR="00BA12DE">
            <w:rPr>
              <w:rFonts w:cstheme="minorHAnsi"/>
              <w:smallCaps/>
              <w:sz w:val="20"/>
              <w:szCs w:val="20"/>
            </w:rPr>
            <w:t>07/02/2019</w:t>
          </w:r>
        </w:p>
      </w:tc>
    </w:tr>
  </w:tbl>
  <w:p w14:paraId="4EBA0D5B" w14:textId="77777777" w:rsidR="006D0052" w:rsidRDefault="006D0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3542"/>
    <w:multiLevelType w:val="hybridMultilevel"/>
    <w:tmpl w:val="D1984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C7D46"/>
    <w:multiLevelType w:val="hybridMultilevel"/>
    <w:tmpl w:val="95E0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27925"/>
    <w:multiLevelType w:val="hybridMultilevel"/>
    <w:tmpl w:val="85AEE02A"/>
    <w:lvl w:ilvl="0" w:tplc="354E77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143F49"/>
    <w:multiLevelType w:val="hybridMultilevel"/>
    <w:tmpl w:val="1BD2B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6"/>
  </w:num>
  <w:num w:numId="5">
    <w:abstractNumId w:val="24"/>
  </w:num>
  <w:num w:numId="6">
    <w:abstractNumId w:val="12"/>
  </w:num>
  <w:num w:numId="7">
    <w:abstractNumId w:val="8"/>
  </w:num>
  <w:num w:numId="8">
    <w:abstractNumId w:val="13"/>
  </w:num>
  <w:num w:numId="9">
    <w:abstractNumId w:val="11"/>
  </w:num>
  <w:num w:numId="10">
    <w:abstractNumId w:val="20"/>
  </w:num>
  <w:num w:numId="11">
    <w:abstractNumId w:val="2"/>
  </w:num>
  <w:num w:numId="12">
    <w:abstractNumId w:val="9"/>
  </w:num>
  <w:num w:numId="13">
    <w:abstractNumId w:val="28"/>
  </w:num>
  <w:num w:numId="14">
    <w:abstractNumId w:val="0"/>
  </w:num>
  <w:num w:numId="15">
    <w:abstractNumId w:val="29"/>
  </w:num>
  <w:num w:numId="16">
    <w:abstractNumId w:val="19"/>
  </w:num>
  <w:num w:numId="17">
    <w:abstractNumId w:val="14"/>
  </w:num>
  <w:num w:numId="18">
    <w:abstractNumId w:val="27"/>
  </w:num>
  <w:num w:numId="19">
    <w:abstractNumId w:val="26"/>
  </w:num>
  <w:num w:numId="20">
    <w:abstractNumId w:val="31"/>
  </w:num>
  <w:num w:numId="21">
    <w:abstractNumId w:val="17"/>
  </w:num>
  <w:num w:numId="22">
    <w:abstractNumId w:val="7"/>
  </w:num>
  <w:num w:numId="23">
    <w:abstractNumId w:val="21"/>
  </w:num>
  <w:num w:numId="24">
    <w:abstractNumId w:val="4"/>
  </w:num>
  <w:num w:numId="25">
    <w:abstractNumId w:val="3"/>
  </w:num>
  <w:num w:numId="26">
    <w:abstractNumId w:val="32"/>
  </w:num>
  <w:num w:numId="27">
    <w:abstractNumId w:val="25"/>
  </w:num>
  <w:num w:numId="28">
    <w:abstractNumId w:val="23"/>
  </w:num>
  <w:num w:numId="29">
    <w:abstractNumId w:val="15"/>
  </w:num>
  <w:num w:numId="30">
    <w:abstractNumId w:val="18"/>
  </w:num>
  <w:num w:numId="31">
    <w:abstractNumId w:val="30"/>
  </w:num>
  <w:num w:numId="32">
    <w:abstractNumId w:val="1"/>
  </w:num>
  <w:num w:numId="33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2D"/>
    <w:rsid w:val="000050C1"/>
    <w:rsid w:val="000113E1"/>
    <w:rsid w:val="00017040"/>
    <w:rsid w:val="00021D44"/>
    <w:rsid w:val="00042AE4"/>
    <w:rsid w:val="0004572C"/>
    <w:rsid w:val="00062519"/>
    <w:rsid w:val="000A4780"/>
    <w:rsid w:val="000D079E"/>
    <w:rsid w:val="000E0534"/>
    <w:rsid w:val="000E41A0"/>
    <w:rsid w:val="000E4C55"/>
    <w:rsid w:val="000E65E1"/>
    <w:rsid w:val="000F726C"/>
    <w:rsid w:val="0010769B"/>
    <w:rsid w:val="00107D51"/>
    <w:rsid w:val="00116E8B"/>
    <w:rsid w:val="001173DA"/>
    <w:rsid w:val="00141856"/>
    <w:rsid w:val="0014522D"/>
    <w:rsid w:val="00150FAD"/>
    <w:rsid w:val="00172C22"/>
    <w:rsid w:val="00196E59"/>
    <w:rsid w:val="001A0188"/>
    <w:rsid w:val="001B7150"/>
    <w:rsid w:val="001C6F8A"/>
    <w:rsid w:val="001D0A7B"/>
    <w:rsid w:val="001E1B01"/>
    <w:rsid w:val="001E6C6E"/>
    <w:rsid w:val="00205F0A"/>
    <w:rsid w:val="00210A41"/>
    <w:rsid w:val="0021108B"/>
    <w:rsid w:val="00237753"/>
    <w:rsid w:val="002435AB"/>
    <w:rsid w:val="002518BA"/>
    <w:rsid w:val="00261947"/>
    <w:rsid w:val="00271A5C"/>
    <w:rsid w:val="00293D22"/>
    <w:rsid w:val="002A5C11"/>
    <w:rsid w:val="002C4158"/>
    <w:rsid w:val="002C722A"/>
    <w:rsid w:val="002D454F"/>
    <w:rsid w:val="002E1FB5"/>
    <w:rsid w:val="002E7713"/>
    <w:rsid w:val="00322B5D"/>
    <w:rsid w:val="00354864"/>
    <w:rsid w:val="00354E61"/>
    <w:rsid w:val="0036074F"/>
    <w:rsid w:val="00363094"/>
    <w:rsid w:val="003C2154"/>
    <w:rsid w:val="003D0E34"/>
    <w:rsid w:val="003E5482"/>
    <w:rsid w:val="004112FA"/>
    <w:rsid w:val="00426D74"/>
    <w:rsid w:val="004352C1"/>
    <w:rsid w:val="00445E70"/>
    <w:rsid w:val="0047599E"/>
    <w:rsid w:val="004811AB"/>
    <w:rsid w:val="00485A59"/>
    <w:rsid w:val="004A6C63"/>
    <w:rsid w:val="004B4332"/>
    <w:rsid w:val="004B54E3"/>
    <w:rsid w:val="004D02AC"/>
    <w:rsid w:val="004D4D49"/>
    <w:rsid w:val="00511D83"/>
    <w:rsid w:val="005334DA"/>
    <w:rsid w:val="00545F41"/>
    <w:rsid w:val="00554657"/>
    <w:rsid w:val="00556F52"/>
    <w:rsid w:val="005A73E8"/>
    <w:rsid w:val="005A7644"/>
    <w:rsid w:val="005B2198"/>
    <w:rsid w:val="005E13CE"/>
    <w:rsid w:val="00604FE1"/>
    <w:rsid w:val="006354E6"/>
    <w:rsid w:val="0065305F"/>
    <w:rsid w:val="006622C4"/>
    <w:rsid w:val="006A1D28"/>
    <w:rsid w:val="006A6B36"/>
    <w:rsid w:val="006A763D"/>
    <w:rsid w:val="006B0ADE"/>
    <w:rsid w:val="006C244C"/>
    <w:rsid w:val="006D0052"/>
    <w:rsid w:val="006E24CE"/>
    <w:rsid w:val="0072610C"/>
    <w:rsid w:val="007307E3"/>
    <w:rsid w:val="007331A5"/>
    <w:rsid w:val="00747390"/>
    <w:rsid w:val="0076030A"/>
    <w:rsid w:val="00766995"/>
    <w:rsid w:val="00776FDD"/>
    <w:rsid w:val="00783BB7"/>
    <w:rsid w:val="007A042C"/>
    <w:rsid w:val="008205BB"/>
    <w:rsid w:val="008258A5"/>
    <w:rsid w:val="00842D4C"/>
    <w:rsid w:val="00862213"/>
    <w:rsid w:val="00865D7D"/>
    <w:rsid w:val="008751E2"/>
    <w:rsid w:val="00883731"/>
    <w:rsid w:val="008A154A"/>
    <w:rsid w:val="008A1E12"/>
    <w:rsid w:val="008B2C88"/>
    <w:rsid w:val="008C32F5"/>
    <w:rsid w:val="008C6DB5"/>
    <w:rsid w:val="008E3CE5"/>
    <w:rsid w:val="00913D89"/>
    <w:rsid w:val="009410E9"/>
    <w:rsid w:val="00951086"/>
    <w:rsid w:val="00951A2C"/>
    <w:rsid w:val="009612D0"/>
    <w:rsid w:val="009A6EAD"/>
    <w:rsid w:val="009A74B0"/>
    <w:rsid w:val="009B4B00"/>
    <w:rsid w:val="009B5B17"/>
    <w:rsid w:val="009C2932"/>
    <w:rsid w:val="009D53D7"/>
    <w:rsid w:val="009D6896"/>
    <w:rsid w:val="009E2781"/>
    <w:rsid w:val="009E2FEF"/>
    <w:rsid w:val="009F6938"/>
    <w:rsid w:val="00A313FC"/>
    <w:rsid w:val="00A81307"/>
    <w:rsid w:val="00A8668C"/>
    <w:rsid w:val="00AA265C"/>
    <w:rsid w:val="00AA31B0"/>
    <w:rsid w:val="00AB49CA"/>
    <w:rsid w:val="00AC3861"/>
    <w:rsid w:val="00AC6670"/>
    <w:rsid w:val="00AD07C8"/>
    <w:rsid w:val="00AD0F9A"/>
    <w:rsid w:val="00AD16C8"/>
    <w:rsid w:val="00B00E6A"/>
    <w:rsid w:val="00B10B4D"/>
    <w:rsid w:val="00B115D1"/>
    <w:rsid w:val="00B664E3"/>
    <w:rsid w:val="00B83898"/>
    <w:rsid w:val="00B83F1A"/>
    <w:rsid w:val="00B841A3"/>
    <w:rsid w:val="00B857D5"/>
    <w:rsid w:val="00BA12DE"/>
    <w:rsid w:val="00BA20CE"/>
    <w:rsid w:val="00BB11A5"/>
    <w:rsid w:val="00BC3790"/>
    <w:rsid w:val="00BC3805"/>
    <w:rsid w:val="00BD5DA1"/>
    <w:rsid w:val="00BF3383"/>
    <w:rsid w:val="00BF424C"/>
    <w:rsid w:val="00C010F3"/>
    <w:rsid w:val="00C04E66"/>
    <w:rsid w:val="00C23898"/>
    <w:rsid w:val="00C26774"/>
    <w:rsid w:val="00C269DF"/>
    <w:rsid w:val="00C271E3"/>
    <w:rsid w:val="00C51033"/>
    <w:rsid w:val="00C52E3F"/>
    <w:rsid w:val="00C57FD9"/>
    <w:rsid w:val="00C736BF"/>
    <w:rsid w:val="00C8101C"/>
    <w:rsid w:val="00CA66D0"/>
    <w:rsid w:val="00D01562"/>
    <w:rsid w:val="00D24DB8"/>
    <w:rsid w:val="00D52EA2"/>
    <w:rsid w:val="00D53C0E"/>
    <w:rsid w:val="00D67640"/>
    <w:rsid w:val="00D73D1D"/>
    <w:rsid w:val="00D74416"/>
    <w:rsid w:val="00D82CAD"/>
    <w:rsid w:val="00D91C68"/>
    <w:rsid w:val="00DC1146"/>
    <w:rsid w:val="00DD13C3"/>
    <w:rsid w:val="00DF0FA5"/>
    <w:rsid w:val="00DF44B1"/>
    <w:rsid w:val="00E1183D"/>
    <w:rsid w:val="00E43B94"/>
    <w:rsid w:val="00E74B74"/>
    <w:rsid w:val="00E7554A"/>
    <w:rsid w:val="00E87FD5"/>
    <w:rsid w:val="00E93313"/>
    <w:rsid w:val="00EA6F65"/>
    <w:rsid w:val="00EE5C9D"/>
    <w:rsid w:val="00EF7F85"/>
    <w:rsid w:val="00F03B33"/>
    <w:rsid w:val="00F20CC9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3F81"/>
    <w:rsid w:val="00F863E5"/>
    <w:rsid w:val="00F9680C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134931B"/>
  <w15:chartTrackingRefBased/>
  <w15:docId w15:val="{943AADED-55F0-4647-9866-668B7A31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65D7D"/>
    <w:rPr>
      <w:rFonts w:asciiTheme="minorHAnsi" w:hAnsiTheme="minorHAnsi" w:cs="Tahoma"/>
      <w:sz w:val="22"/>
      <w:szCs w:val="16"/>
      <w:lang w:val="es-ES" w:eastAsia="es-ES"/>
    </w:rPr>
  </w:style>
  <w:style w:type="paragraph" w:styleId="Heading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Heading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Heading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OC1">
    <w:name w:val="toc 1"/>
    <w:basedOn w:val="Normal"/>
    <w:next w:val="Normal"/>
    <w:autoRedefine/>
    <w:uiPriority w:val="39"/>
    <w:rsid w:val="00913D89"/>
  </w:style>
  <w:style w:type="paragraph" w:styleId="TO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itle">
    <w:name w:val="Title"/>
    <w:basedOn w:val="Normal"/>
    <w:next w:val="Normal"/>
    <w:link w:val="TitleChar"/>
    <w:qFormat/>
    <w:rsid w:val="00865D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65D7D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  <w:style w:type="table" w:styleId="GridTable1Light">
    <w:name w:val="Grid Table 1 Light"/>
    <w:basedOn w:val="TableNormal"/>
    <w:uiPriority w:val="46"/>
    <w:rsid w:val="00F968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9680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9680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framirez/Documents/UBP/Q10/UBP-DAS/Examen%20Final/templates/02-Plantilla%20de%20an&#8224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E2692-30D9-3A4D-8B4F-BF46A6F3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an†lisis SOA.dotx</Template>
  <TotalTime>55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BLAS PASCAL</vt:lpstr>
      <vt:lpstr>UNIVERSIDAD BLAS PASCAL</vt:lpstr>
    </vt:vector>
  </TitlesOfParts>
  <Company>Universidad Blas Pascal</Company>
  <LinksUpToDate>false</LinksUpToDate>
  <CharactersWithSpaces>4547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Gaston Ramirez</dc:creator>
  <cp:keywords/>
  <dc:description/>
  <cp:lastModifiedBy>Ramirez, Gaston</cp:lastModifiedBy>
  <cp:revision>23</cp:revision>
  <cp:lastPrinted>2008-09-21T18:34:00Z</cp:lastPrinted>
  <dcterms:created xsi:type="dcterms:W3CDTF">2018-06-23T22:24:00Z</dcterms:created>
  <dcterms:modified xsi:type="dcterms:W3CDTF">2019-02-08T17:24:00Z</dcterms:modified>
</cp:coreProperties>
</file>